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42454" w14:textId="77777777" w:rsidR="006C4B77" w:rsidRDefault="006C4B77" w:rsidP="006C4B77">
      <w:pPr>
        <w:pStyle w:val="Titre1"/>
      </w:pPr>
      <w:bookmarkStart w:id="0" w:name="_Toc144876052"/>
      <w:bookmarkStart w:id="1" w:name="_Toc144879183"/>
      <w:r>
        <w:t>Informations générales</w:t>
      </w:r>
      <w:bookmarkEnd w:id="0"/>
      <w:bookmarkEnd w:id="1"/>
    </w:p>
    <w:p w14:paraId="5BA5AF24" w14:textId="77777777" w:rsidR="0060713E" w:rsidRDefault="006C4B77" w:rsidP="006C4B77">
      <w:pPr>
        <w:rPr>
          <w:i/>
          <w:iCs/>
        </w:rPr>
      </w:pPr>
      <w:r>
        <w:rPr>
          <w:i/>
          <w:iCs/>
        </w:rPr>
        <w:t>Je vous encourage à faire ce projet en équipe de 2</w:t>
      </w:r>
      <w:r w:rsidR="0060713E">
        <w:rPr>
          <w:i/>
          <w:iCs/>
        </w:rPr>
        <w:t xml:space="preserve"> pour pouvoir vous entraider avec les nouvelles technologies à apprendre, </w:t>
      </w:r>
      <w:r>
        <w:rPr>
          <w:i/>
          <w:iCs/>
        </w:rPr>
        <w:t>mais les projets individuels seront quand même acceptés</w:t>
      </w:r>
      <w:r w:rsidR="0060713E">
        <w:rPr>
          <w:i/>
          <w:iCs/>
        </w:rPr>
        <w:t>.</w:t>
      </w:r>
    </w:p>
    <w:p w14:paraId="28328B06" w14:textId="5ED2E4F0" w:rsidR="006C4B77" w:rsidRPr="00316406" w:rsidRDefault="006C4B77" w:rsidP="006C4B77">
      <w:pPr>
        <w:rPr>
          <w:i/>
          <w:iCs/>
        </w:rPr>
      </w:pPr>
      <w:r>
        <w:rPr>
          <w:i/>
          <w:iCs/>
        </w:rPr>
        <w:t>Une seule remise par équipe, pour toutes les 3 parties du projet.</w:t>
      </w:r>
    </w:p>
    <w:p w14:paraId="360C3D39" w14:textId="0D5238B3" w:rsidR="006C4B77" w:rsidRDefault="006C4B77" w:rsidP="006C4B77">
      <w:r w:rsidRPr="00316406">
        <w:rPr>
          <w:b/>
          <w:bCs/>
        </w:rPr>
        <w:t>Nom</w:t>
      </w:r>
      <w:r>
        <w:rPr>
          <w:b/>
          <w:bCs/>
        </w:rPr>
        <w:t>(</w:t>
      </w:r>
      <w:r w:rsidRPr="00316406">
        <w:rPr>
          <w:b/>
          <w:bCs/>
        </w:rPr>
        <w:t>s</w:t>
      </w:r>
      <w:r>
        <w:rPr>
          <w:b/>
          <w:bCs/>
        </w:rPr>
        <w:t>) du ou</w:t>
      </w:r>
      <w:r w:rsidRPr="00316406">
        <w:rPr>
          <w:b/>
          <w:bCs/>
        </w:rPr>
        <w:t xml:space="preserve"> des coéquipiers</w:t>
      </w:r>
      <w:r>
        <w:t xml:space="preserve"> : </w:t>
      </w:r>
      <w:r w:rsidR="0005221B">
        <w:t>Louis-Philippe Forget, Samuel Gignac</w:t>
      </w:r>
    </w:p>
    <w:p w14:paraId="37D9EB22" w14:textId="15B672A1" w:rsidR="003A5EA7" w:rsidRDefault="003A5EA7" w:rsidP="00331B54">
      <w:pPr>
        <w:pStyle w:val="Titre1"/>
      </w:pPr>
      <w:r>
        <w:t xml:space="preserve">Description du </w:t>
      </w:r>
      <w:r w:rsidR="006C4B77">
        <w:t xml:space="preserve">projet </w:t>
      </w:r>
      <w:r w:rsidR="006C4B77" w:rsidRPr="006C4B77">
        <w:rPr>
          <w:i/>
          <w:iCs/>
        </w:rPr>
        <w:t>complet</w:t>
      </w:r>
    </w:p>
    <w:p w14:paraId="3BCC9F80" w14:textId="77777777" w:rsidR="0060713E" w:rsidRDefault="006C4B77" w:rsidP="006C4B77">
      <w:pPr>
        <w:rPr>
          <w:i/>
          <w:iCs/>
        </w:rPr>
      </w:pPr>
      <w:r>
        <w:rPr>
          <w:i/>
          <w:iCs/>
        </w:rPr>
        <w:t>Inscrivez ci-dessous une courte description (environ</w:t>
      </w:r>
      <w:r w:rsidR="0060713E">
        <w:rPr>
          <w:i/>
          <w:iCs/>
        </w:rPr>
        <w:t xml:space="preserve"> 5</w:t>
      </w:r>
      <w:r>
        <w:rPr>
          <w:i/>
          <w:iCs/>
        </w:rPr>
        <w:t xml:space="preserve"> lignes) de votre idée de projet « complet » (celui que vous aimeriez réaliser si le temps n’était pas une contrainte</w:t>
      </w:r>
      <w:r w:rsidR="00D55023">
        <w:rPr>
          <w:i/>
          <w:iCs/>
        </w:rPr>
        <w:t xml:space="preserve"> – nous ferons seulement un prototype dans le cadre du cours).</w:t>
      </w:r>
    </w:p>
    <w:p w14:paraId="522BB77B" w14:textId="0C97EF86" w:rsidR="006C4B77" w:rsidRPr="00316406" w:rsidRDefault="00D55023" w:rsidP="006C4B77">
      <w:pPr>
        <w:rPr>
          <w:i/>
          <w:iCs/>
        </w:rPr>
      </w:pPr>
      <w:r>
        <w:rPr>
          <w:i/>
          <w:iCs/>
        </w:rPr>
        <w:t xml:space="preserve"> N’oubliez pas d’indiquer quelle est la « nouvelle » technologie que vous aller utiliser pour </w:t>
      </w:r>
      <w:r w:rsidR="0060713E">
        <w:rPr>
          <w:i/>
          <w:iCs/>
        </w:rPr>
        <w:t>ce projet.</w:t>
      </w:r>
    </w:p>
    <w:p w14:paraId="49F81530" w14:textId="3C957003" w:rsidR="009123AA" w:rsidRDefault="009123AA" w:rsidP="009123AA">
      <w:r>
        <w:t>Le "Biome Radioactif" est une proposition de mod pour Minecraft qui introduirait un biome extrêmement dangereux et contaminé par la radioactivité. Ce biome apporterait un nouveau niveau de défi aux joueurs intrépides qui oseraient s'y aventurer.</w:t>
      </w:r>
    </w:p>
    <w:p w14:paraId="50735B2A" w14:textId="4BF70492" w:rsidR="009123AA" w:rsidRDefault="009123AA" w:rsidP="009123AA">
      <w:r>
        <w:t>Caractéristiques principales du biome radioactif :</w:t>
      </w:r>
    </w:p>
    <w:p w14:paraId="73CEF359" w14:textId="77777777" w:rsidR="00027BFB" w:rsidRDefault="009123AA" w:rsidP="009123AA">
      <w:pPr>
        <w:pStyle w:val="Paragraphedeliste"/>
        <w:numPr>
          <w:ilvl w:val="0"/>
          <w:numId w:val="4"/>
        </w:numPr>
      </w:pPr>
      <w:r>
        <w:t>Effet de Brouillard : Le biome serait enveloppé d'un épais brouillard, réduisant la visibilité des joueurs et créant une atmosphère sinistre.</w:t>
      </w:r>
    </w:p>
    <w:p w14:paraId="57091C72" w14:textId="77777777" w:rsidR="00027BFB" w:rsidRDefault="009123AA" w:rsidP="009123AA">
      <w:pPr>
        <w:pStyle w:val="Paragraphedeliste"/>
        <w:numPr>
          <w:ilvl w:val="0"/>
          <w:numId w:val="4"/>
        </w:numPr>
      </w:pPr>
      <w:r>
        <w:t>Radioactivité (Poison) : Les joueurs qui pénètrent dans ce biome seraient exposés à une radioactivité nocive. Cela entraînerait une forme de poison progressive, drainant la santé du joueur tant qu'il reste dans la zone contaminée.</w:t>
      </w:r>
    </w:p>
    <w:p w14:paraId="08DBC091" w14:textId="06E33F89" w:rsidR="009123AA" w:rsidRDefault="009123AA" w:rsidP="009123AA">
      <w:pPr>
        <w:pStyle w:val="Paragraphedeliste"/>
        <w:numPr>
          <w:ilvl w:val="0"/>
          <w:numId w:val="4"/>
        </w:numPr>
      </w:pPr>
      <w:r>
        <w:t>Arbres Morts : Le biome serait peuplé de sombres arbres morts, dépourvus de feuillage et ayant un aspect sinistre. Les joueurs pourraient récolter des ressources uniques de ces arbres.</w:t>
      </w:r>
    </w:p>
    <w:p w14:paraId="5CB8E1F6" w14:textId="77777777" w:rsidR="00027BFB" w:rsidRDefault="00027BFB" w:rsidP="009123AA"/>
    <w:p w14:paraId="17687520" w14:textId="0A75B9BC" w:rsidR="009123AA" w:rsidRDefault="009123AA" w:rsidP="009123AA">
      <w:r>
        <w:t>En plus du biome radioactif, le mod inclurait d'autres éléments :</w:t>
      </w:r>
    </w:p>
    <w:p w14:paraId="05BC0D60" w14:textId="77777777" w:rsidR="00027BFB" w:rsidRDefault="009123AA" w:rsidP="009123AA">
      <w:pPr>
        <w:pStyle w:val="Paragraphedeliste"/>
        <w:numPr>
          <w:ilvl w:val="0"/>
          <w:numId w:val="4"/>
        </w:numPr>
      </w:pPr>
      <w:r>
        <w:t>Bombes : Les joueurs pourraient fabriquer des bombes en utilisant des matériaux tels que le fer, la redstone, le TNT, l'uranium et le plutonium. Les bombes auraient une texture et un effet sonore distinctifs, ainsi qu'un effet d'explosion dévastateur.</w:t>
      </w:r>
    </w:p>
    <w:p w14:paraId="2C83BC9A" w14:textId="77777777" w:rsidR="00027BFB" w:rsidRDefault="009123AA" w:rsidP="009123AA">
      <w:pPr>
        <w:pStyle w:val="Paragraphedeliste"/>
        <w:numPr>
          <w:ilvl w:val="0"/>
          <w:numId w:val="4"/>
        </w:numPr>
      </w:pPr>
      <w:r>
        <w:t>Réacteur Nucléaire : Un réacteur nucléaire pourrait être construit pour générer de l'énergie redstone, mais il nécessiterait une gestion appropriée pour éviter les accidents.</w:t>
      </w:r>
    </w:p>
    <w:p w14:paraId="144C3A0B" w14:textId="77777777" w:rsidR="00027BFB" w:rsidRDefault="009123AA" w:rsidP="009123AA">
      <w:pPr>
        <w:pStyle w:val="Paragraphedeliste"/>
        <w:numPr>
          <w:ilvl w:val="0"/>
          <w:numId w:val="4"/>
        </w:numPr>
      </w:pPr>
      <w:r>
        <w:t>Chapeau d'Oppenheimer : Les joueurs pourraient obtenir un "Chapeau d'Oppenheimer" spécial en explorant le biome radioactif. Ce chapeau unique serait un objet de collection avec des propriétés spéciales.</w:t>
      </w:r>
    </w:p>
    <w:p w14:paraId="2F150ADF" w14:textId="77777777" w:rsidR="00027BFB" w:rsidRDefault="009123AA" w:rsidP="009123AA">
      <w:pPr>
        <w:pStyle w:val="Paragraphedeliste"/>
        <w:numPr>
          <w:ilvl w:val="0"/>
          <w:numId w:val="4"/>
        </w:numPr>
      </w:pPr>
      <w:r>
        <w:t>Enchantement "Plomb" sur l'Armure : Les joueurs pourraient améliorer leur armure avec l'enchantement "Plomb" qui fournirait une protection supplémentaire contre la radioactivité et les effets nocifs du biome.</w:t>
      </w:r>
    </w:p>
    <w:p w14:paraId="27498183" w14:textId="334311F7" w:rsidR="009123AA" w:rsidRDefault="009123AA" w:rsidP="009123AA">
      <w:pPr>
        <w:pStyle w:val="Paragraphedeliste"/>
        <w:numPr>
          <w:ilvl w:val="0"/>
          <w:numId w:val="4"/>
        </w:numPr>
      </w:pPr>
      <w:r>
        <w:t>Succès Débloqué : Lorsqu'un joueur fabrique et utilise sa première bombe nucléaire, il débloquerait un succès intitulé "Now I have become death, the destroyer of worlds," rendant hommage à la célèbre citation de J. Robert Oppenheimer.</w:t>
      </w:r>
    </w:p>
    <w:p w14:paraId="49FA4852" w14:textId="77777777" w:rsidR="009123AA" w:rsidRDefault="009123AA" w:rsidP="009123AA"/>
    <w:p w14:paraId="5DE2995A" w14:textId="3D994915" w:rsidR="0060713E" w:rsidRDefault="009123AA" w:rsidP="009123AA">
      <w:pPr>
        <w:rPr>
          <w:i/>
          <w:iCs/>
        </w:rPr>
      </w:pPr>
      <w:r>
        <w:t>Ce prototype de projet vise à ajouter un élément de science-fiction et de survie à Minecraft, tout en intégrant des éléments historiques liés à J. Robert Oppenheimer et au développement des armes nucléaires. Il encouragerait les joueurs à explorer ce biome dangereux tout en gérant les risques associés à la radioactivité</w:t>
      </w:r>
      <w:r w:rsidR="0060713E">
        <w:rPr>
          <w:i/>
          <w:iCs/>
        </w:rPr>
        <w:t>. La description du prototype est à la fin de ce document (une fois les technologies choisies).</w:t>
      </w:r>
    </w:p>
    <w:p w14:paraId="0014219D" w14:textId="77777777" w:rsidR="0060713E" w:rsidRDefault="0060713E" w:rsidP="00DE4408">
      <w:pPr>
        <w:rPr>
          <w:i/>
          <w:iCs/>
        </w:rPr>
      </w:pPr>
    </w:p>
    <w:p w14:paraId="038155DF" w14:textId="4E82E73E" w:rsidR="006C4B77" w:rsidRDefault="00E925E1" w:rsidP="00DE4408">
      <w:pPr>
        <w:rPr>
          <w:i/>
          <w:iCs/>
        </w:rPr>
      </w:pPr>
      <w:r>
        <w:rPr>
          <w:i/>
          <w:iCs/>
        </w:rPr>
        <w:t xml:space="preserve">RAPPEL : </w:t>
      </w:r>
      <w:r w:rsidR="00D55023">
        <w:rPr>
          <w:i/>
          <w:iCs/>
        </w:rPr>
        <w:t>Venez discuter avec moi de votre idée de projet</w:t>
      </w:r>
      <w:r w:rsidR="006C4B77">
        <w:rPr>
          <w:i/>
          <w:iCs/>
        </w:rPr>
        <w:t xml:space="preserve"> </w:t>
      </w:r>
      <w:r w:rsidR="0060713E">
        <w:rPr>
          <w:i/>
          <w:iCs/>
        </w:rPr>
        <w:t xml:space="preserve">(si ce n’est pas déjà fait) </w:t>
      </w:r>
      <w:r w:rsidR="00D55023">
        <w:rPr>
          <w:i/>
          <w:iCs/>
        </w:rPr>
        <w:t xml:space="preserve">pour </w:t>
      </w:r>
      <w:r w:rsidR="0060713E">
        <w:rPr>
          <w:i/>
          <w:iCs/>
        </w:rPr>
        <w:t xml:space="preserve">valider qu’il est suffisant, réaliste, et qu’il contient bien </w:t>
      </w:r>
      <w:r>
        <w:rPr>
          <w:i/>
          <w:iCs/>
        </w:rPr>
        <w:t xml:space="preserve">au moins </w:t>
      </w:r>
      <w:r w:rsidR="0060713E">
        <w:rPr>
          <w:i/>
          <w:iCs/>
        </w:rPr>
        <w:t>une nouvelle technologie.</w:t>
      </w:r>
    </w:p>
    <w:p w14:paraId="1B1829A2" w14:textId="77777777" w:rsidR="00E925E1" w:rsidRPr="00E925E1" w:rsidRDefault="00E925E1" w:rsidP="00DE4408"/>
    <w:p w14:paraId="4CF6F33D" w14:textId="77777777" w:rsidR="0060713E" w:rsidRDefault="0060713E" w:rsidP="00DE4408">
      <w:pPr>
        <w:sectPr w:rsidR="0060713E" w:rsidSect="0060713E">
          <w:headerReference w:type="default" r:id="rId11"/>
          <w:pgSz w:w="12240" w:h="20160" w:code="5"/>
          <w:pgMar w:top="1440" w:right="1440" w:bottom="1440" w:left="1440" w:header="709" w:footer="709" w:gutter="0"/>
          <w:cols w:space="708"/>
          <w:docGrid w:linePitch="360"/>
        </w:sectPr>
      </w:pPr>
    </w:p>
    <w:p w14:paraId="56FBC723" w14:textId="77777777" w:rsidR="003A5EA7" w:rsidRDefault="003A5EA7" w:rsidP="00331B54">
      <w:pPr>
        <w:pStyle w:val="Titre1"/>
      </w:pPr>
      <w:r w:rsidRPr="003A5EA7">
        <w:lastRenderedPageBreak/>
        <w:t xml:space="preserve">Technologies </w:t>
      </w:r>
      <w:r w:rsidRPr="00587552">
        <w:t>candidates</w:t>
      </w:r>
    </w:p>
    <w:p w14:paraId="14137E28" w14:textId="77777777" w:rsidR="001D7882" w:rsidRPr="006B3C30" w:rsidRDefault="00BB6121" w:rsidP="00BB6121">
      <w:r w:rsidRPr="006B3C30">
        <w:t xml:space="preserve">Ci-dessous, </w:t>
      </w:r>
      <w:r w:rsidR="001B1394" w:rsidRPr="006B3C30">
        <w:t xml:space="preserve">on veut </w:t>
      </w:r>
      <w:r w:rsidR="0035655E" w:rsidRPr="006B3C30">
        <w:t>lister les</w:t>
      </w:r>
      <w:r w:rsidRPr="006B3C30">
        <w:t xml:space="preserve"> technologies </w:t>
      </w:r>
      <w:r w:rsidR="0035655E" w:rsidRPr="006B3C30">
        <w:t xml:space="preserve">qui </w:t>
      </w:r>
      <w:r w:rsidRPr="006B3C30">
        <w:t>pourraient convenir au besoin</w:t>
      </w:r>
      <w:r w:rsidR="003F51B3" w:rsidRPr="006B3C30">
        <w:t xml:space="preserve"> précédent</w:t>
      </w:r>
      <w:r w:rsidR="001D7882" w:rsidRPr="006B3C30">
        <w:t xml:space="preserve">, </w:t>
      </w:r>
      <w:r w:rsidR="000703D0" w:rsidRPr="006B3C30">
        <w:t>organisées</w:t>
      </w:r>
      <w:r w:rsidR="0035655E" w:rsidRPr="006B3C30">
        <w:t xml:space="preserve"> sel</w:t>
      </w:r>
      <w:r w:rsidRPr="006B3C30">
        <w:t>on leur catégorie</w:t>
      </w:r>
      <w:r w:rsidR="001D7882" w:rsidRPr="006B3C30">
        <w:t>.</w:t>
      </w:r>
      <w:r w:rsidR="001D7882" w:rsidRPr="006B3C30">
        <w:br/>
        <w:t xml:space="preserve">Vous pouvez indiquer « aucun » s’il n’est pas nécessaire de </w:t>
      </w:r>
      <w:r w:rsidR="003F51B3" w:rsidRPr="006B3C30">
        <w:t>préciser</w:t>
      </w:r>
      <w:r w:rsidR="001D7882" w:rsidRPr="006B3C30">
        <w:t xml:space="preserve"> </w:t>
      </w:r>
      <w:r w:rsidR="003F51B3" w:rsidRPr="006B3C30">
        <w:t>le choix d’une</w:t>
      </w:r>
      <w:r w:rsidR="001D7882" w:rsidRPr="006B3C30">
        <w:t xml:space="preserve"> technologie </w:t>
      </w:r>
      <w:r w:rsidR="00FF7D9D" w:rsidRPr="006B3C30">
        <w:t>pour un</w:t>
      </w:r>
      <w:r w:rsidR="00663F79" w:rsidRPr="006B3C30">
        <w:t xml:space="preserve">e catégorie </w:t>
      </w:r>
      <w:r w:rsidR="00FF7D9D" w:rsidRPr="006B3C30">
        <w:t>donné</w:t>
      </w:r>
      <w:r w:rsidR="001B1394" w:rsidRPr="006B3C30">
        <w:t>e</w:t>
      </w:r>
      <w:r w:rsidR="001D7882" w:rsidRPr="006B3C30">
        <w:t>.</w:t>
      </w:r>
    </w:p>
    <w:p w14:paraId="4ADB8259" w14:textId="77777777" w:rsidR="001A3BAF" w:rsidRPr="006B3C30" w:rsidRDefault="001A3BAF" w:rsidP="00BB6121">
      <w:r w:rsidRPr="006B3C30">
        <w:t xml:space="preserve">Pour chaque catégorie, vous devez remplir le tableau suivant en </w:t>
      </w:r>
      <w:r w:rsidR="00663F79" w:rsidRPr="006B3C30">
        <w:t>cherchant</w:t>
      </w:r>
      <w:r w:rsidRPr="006B3C30">
        <w:t xml:space="preserve"> et documentant quelles technologies seraient des candidates potentielles afin de répondre au </w:t>
      </w:r>
      <w:r w:rsidR="00663F79" w:rsidRPr="006B3C30">
        <w:t>besoin</w:t>
      </w:r>
      <w:r w:rsidR="000703D0" w:rsidRPr="006B3C30">
        <w:t xml:space="preserve"> du client</w:t>
      </w:r>
      <w:r w:rsidR="00663F79" w:rsidRPr="006B3C30">
        <w:t>.</w:t>
      </w:r>
      <w:r w:rsidR="001B1394" w:rsidRPr="006B3C30">
        <w:br/>
      </w:r>
      <w:r w:rsidR="006B3C30">
        <w:rPr>
          <w:i/>
          <w:iCs/>
        </w:rPr>
        <w:t xml:space="preserve">Conseil : </w:t>
      </w:r>
      <w:r w:rsidR="001B1394" w:rsidRPr="006B3C30">
        <w:rPr>
          <w:i/>
          <w:iCs/>
        </w:rPr>
        <w:t>Mieux vaut proposer plus de technologies que moins, on fera le choix des technologies les plus adaptées plus tard, une fois toutes les options sur la table.</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FB25B7" w:rsidRPr="003A5EA7" w14:paraId="016CDB0A" w14:textId="77777777" w:rsidTr="0058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6224648D" w14:textId="77777777" w:rsidR="001A3BAF" w:rsidRPr="003A5EA7" w:rsidRDefault="001A3BAF" w:rsidP="00587E38">
            <w:pPr>
              <w:spacing w:line="259" w:lineRule="auto"/>
            </w:pPr>
            <w:r w:rsidRPr="003A5EA7">
              <w:t>Nom</w:t>
            </w:r>
            <w:r>
              <w:t xml:space="preserve"> de la technologie</w:t>
            </w:r>
          </w:p>
        </w:tc>
        <w:tc>
          <w:tcPr>
            <w:tcW w:w="833" w:type="pct"/>
          </w:tcPr>
          <w:p w14:paraId="2932555B"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0B015FA0"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4EBE2F40"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0703D0">
              <w:t>incertitudes</w:t>
            </w:r>
          </w:p>
        </w:tc>
        <w:tc>
          <w:tcPr>
            <w:tcW w:w="833" w:type="pct"/>
          </w:tcPr>
          <w:p w14:paraId="712797F1"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16FCF5C2"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FB25B7" w:rsidRPr="003A5EA7" w14:paraId="070BF8B3"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481BADA7" w14:textId="77777777" w:rsidR="001A3BAF" w:rsidRPr="003A5EA7" w:rsidRDefault="00663F79" w:rsidP="00587E38">
            <w:pPr>
              <w:spacing w:line="259" w:lineRule="auto"/>
            </w:pPr>
            <w:r>
              <w:t>Le nom de la technologie</w:t>
            </w:r>
          </w:p>
        </w:tc>
        <w:tc>
          <w:tcPr>
            <w:tcW w:w="833" w:type="pct"/>
          </w:tcPr>
          <w:p w14:paraId="68E1C126" w14:textId="77777777" w:rsidR="001A3BAF" w:rsidRPr="003A5EA7" w:rsidRDefault="00663F79" w:rsidP="00587E38">
            <w:pPr>
              <w:spacing w:line="259" w:lineRule="auto"/>
              <w:cnfStyle w:val="000000100000" w:firstRow="0" w:lastRow="0" w:firstColumn="0" w:lastColumn="0" w:oddVBand="0" w:evenVBand="0" w:oddHBand="1" w:evenHBand="0" w:firstRowFirstColumn="0" w:firstRowLastColumn="0" w:lastRowFirstColumn="0" w:lastRowLastColumn="0"/>
            </w:pPr>
            <w:r>
              <w:t>Un court résumé de ce que ça fait</w:t>
            </w:r>
            <w:r w:rsidR="00532E96">
              <w:t xml:space="preserve"> (dans le cadre du besoin ci-haut).</w:t>
            </w:r>
          </w:p>
        </w:tc>
        <w:tc>
          <w:tcPr>
            <w:tcW w:w="834" w:type="pct"/>
          </w:tcPr>
          <w:p w14:paraId="37BBC02C" w14:textId="77777777" w:rsidR="001A3BAF" w:rsidRDefault="00663F79" w:rsidP="00587E38">
            <w:pPr>
              <w:spacing w:line="259" w:lineRule="auto"/>
              <w:cnfStyle w:val="000000100000" w:firstRow="0" w:lastRow="0" w:firstColumn="0" w:lastColumn="0" w:oddVBand="0" w:evenVBand="0" w:oddHBand="1" w:evenHBand="0" w:firstRowFirstColumn="0" w:firstRowLastColumn="0" w:lastRowFirstColumn="0" w:lastRowLastColumn="0"/>
            </w:pPr>
            <w:r>
              <w:t>Quel</w:t>
            </w:r>
            <w:r w:rsidR="00FB25B7">
              <w:t>le</w:t>
            </w:r>
            <w:r>
              <w:t xml:space="preserve">s sont les </w:t>
            </w:r>
            <w:r w:rsidR="00FB25B7">
              <w:t>forces</w:t>
            </w:r>
            <w:r>
              <w:t xml:space="preserve"> de cette technologie?</w:t>
            </w:r>
          </w:p>
          <w:p w14:paraId="38C82B01" w14:textId="77777777" w:rsidR="00663F79" w:rsidRDefault="00532E96" w:rsidP="00414058">
            <w:pPr>
              <w:pStyle w:val="Paragraphedeliste"/>
              <w:cnfStyle w:val="000000100000" w:firstRow="0" w:lastRow="0" w:firstColumn="0" w:lastColumn="0" w:oddVBand="0" w:evenVBand="0" w:oddHBand="1" w:evenHBand="0" w:firstRowFirstColumn="0" w:firstRowLastColumn="0" w:lastRowFirstColumn="0" w:lastRowLastColumn="0"/>
            </w:pPr>
            <w:r>
              <w:t>Facilité d’apprentissage</w:t>
            </w:r>
          </w:p>
          <w:p w14:paraId="7226A917" w14:textId="77777777" w:rsidR="00663F79" w:rsidRDefault="00663F79" w:rsidP="00414058">
            <w:pPr>
              <w:pStyle w:val="Paragraphedeliste"/>
              <w:cnfStyle w:val="000000100000" w:firstRow="0" w:lastRow="0" w:firstColumn="0" w:lastColumn="0" w:oddVBand="0" w:evenVBand="0" w:oddHBand="1" w:evenHBand="0" w:firstRowFirstColumn="0" w:firstRowLastColumn="0" w:lastRowFirstColumn="0" w:lastRowLastColumn="0"/>
            </w:pPr>
            <w:r>
              <w:t>Bonne documentation</w:t>
            </w:r>
          </w:p>
          <w:p w14:paraId="5031CE7E" w14:textId="77777777" w:rsidR="00C91CC4" w:rsidRDefault="00663F79" w:rsidP="00C91CC4">
            <w:pPr>
              <w:pStyle w:val="Paragraphedeliste"/>
              <w:cnfStyle w:val="000000100000" w:firstRow="0" w:lastRow="0" w:firstColumn="0" w:lastColumn="0" w:oddVBand="0" w:evenVBand="0" w:oddHBand="1" w:evenHBand="0" w:firstRowFirstColumn="0" w:firstRowLastColumn="0" w:lastRowFirstColumn="0" w:lastRowLastColumn="0"/>
            </w:pPr>
            <w:r>
              <w:t>Très populaire</w:t>
            </w:r>
            <w:r w:rsidR="00C91CC4">
              <w:t>, établie depuis longtemps</w:t>
            </w:r>
          </w:p>
          <w:p w14:paraId="21CB8A6C" w14:textId="77777777" w:rsidR="00663F79" w:rsidRPr="003A5EA7" w:rsidRDefault="00663F79" w:rsidP="00C91CC4">
            <w:pPr>
              <w:pStyle w:val="Paragraphedeliste"/>
              <w:cnfStyle w:val="000000100000" w:firstRow="0" w:lastRow="0" w:firstColumn="0" w:lastColumn="0" w:oddVBand="0" w:evenVBand="0" w:oddHBand="1" w:evenHBand="0" w:firstRowFirstColumn="0" w:firstRowLastColumn="0" w:lastRowFirstColumn="0" w:lastRowLastColumn="0"/>
            </w:pPr>
            <w:r>
              <w:t>Etc…</w:t>
            </w:r>
          </w:p>
        </w:tc>
        <w:tc>
          <w:tcPr>
            <w:tcW w:w="833" w:type="pct"/>
          </w:tcPr>
          <w:p w14:paraId="188A1220" w14:textId="77777777" w:rsidR="001A3BAF" w:rsidRDefault="00FB25B7" w:rsidP="00587E38">
            <w:pPr>
              <w:spacing w:line="259" w:lineRule="auto"/>
              <w:cnfStyle w:val="000000100000" w:firstRow="0" w:lastRow="0" w:firstColumn="0" w:lastColumn="0" w:oddVBand="0" w:evenVBand="0" w:oddHBand="1" w:evenHBand="0" w:firstRowFirstColumn="0" w:firstRowLastColumn="0" w:lastRowFirstColumn="0" w:lastRowLastColumn="0"/>
            </w:pPr>
            <w:r>
              <w:t>Quelles sont les faiblesses de cette technologie?</w:t>
            </w:r>
          </w:p>
          <w:p w14:paraId="03E614A5" w14:textId="77777777" w:rsidR="00C91CC4" w:rsidRDefault="00C91CC4" w:rsidP="00C91CC4">
            <w:pPr>
              <w:pStyle w:val="Paragraphedeliste"/>
              <w:cnfStyle w:val="000000100000" w:firstRow="0" w:lastRow="0" w:firstColumn="0" w:lastColumn="0" w:oddVBand="0" w:evenVBand="0" w:oddHBand="1" w:evenHBand="0" w:firstRowFirstColumn="0" w:firstRowLastColumn="0" w:lastRowFirstColumn="0" w:lastRowLastColumn="0"/>
            </w:pPr>
            <w:r>
              <w:t>Faible performance</w:t>
            </w:r>
          </w:p>
          <w:p w14:paraId="2CB2A834" w14:textId="77777777" w:rsidR="00FB25B7" w:rsidRDefault="00FB25B7" w:rsidP="00414058">
            <w:pPr>
              <w:pStyle w:val="Paragraphedeliste"/>
              <w:cnfStyle w:val="000000100000" w:firstRow="0" w:lastRow="0" w:firstColumn="0" w:lastColumn="0" w:oddVBand="0" w:evenVBand="0" w:oddHBand="1" w:evenHBand="0" w:firstRowFirstColumn="0" w:firstRowLastColumn="0" w:lastRowFirstColumn="0" w:lastRowLastColumn="0"/>
            </w:pPr>
            <w:r>
              <w:t>Coût</w:t>
            </w:r>
            <w:r w:rsidR="000703D0">
              <w:t xml:space="preserve"> ou licence</w:t>
            </w:r>
          </w:p>
          <w:p w14:paraId="5CEB9773" w14:textId="77777777" w:rsidR="00C91CC4" w:rsidRDefault="00FB25B7" w:rsidP="00C91CC4">
            <w:pPr>
              <w:pStyle w:val="Paragraphedeliste"/>
              <w:cnfStyle w:val="000000100000" w:firstRow="0" w:lastRow="0" w:firstColumn="0" w:lastColumn="0" w:oddVBand="0" w:evenVBand="0" w:oddHBand="1" w:evenHBand="0" w:firstRowFirstColumn="0" w:firstRowLastColumn="0" w:lastRowFirstColumn="0" w:lastRowLastColumn="0"/>
            </w:pPr>
            <w:r>
              <w:t>Courbe d’apprentissage</w:t>
            </w:r>
          </w:p>
          <w:p w14:paraId="551DF855" w14:textId="77777777" w:rsidR="00FB25B7" w:rsidRDefault="00532E96" w:rsidP="00414058">
            <w:pPr>
              <w:pStyle w:val="Paragraphedeliste"/>
              <w:cnfStyle w:val="000000100000" w:firstRow="0" w:lastRow="0" w:firstColumn="0" w:lastColumn="0" w:oddVBand="0" w:evenVBand="0" w:oddHBand="1" w:evenHBand="0" w:firstRowFirstColumn="0" w:firstRowLastColumn="0" w:lastRowFirstColumn="0" w:lastRowLastColumn="0"/>
            </w:pPr>
            <w:r>
              <w:t>Peu d’exemples connus</w:t>
            </w:r>
          </w:p>
          <w:p w14:paraId="79CCC1BF" w14:textId="77777777" w:rsidR="00532E96" w:rsidRPr="003A5EA7" w:rsidRDefault="00532E96" w:rsidP="00414058">
            <w:pPr>
              <w:pStyle w:val="Paragraphedeliste"/>
              <w:cnfStyle w:val="000000100000" w:firstRow="0" w:lastRow="0" w:firstColumn="0" w:lastColumn="0" w:oddVBand="0" w:evenVBand="0" w:oddHBand="1" w:evenHBand="0" w:firstRowFirstColumn="0" w:firstRowLastColumn="0" w:lastRowFirstColumn="0" w:lastRowLastColumn="0"/>
            </w:pPr>
            <w:r>
              <w:t>Etc…</w:t>
            </w:r>
          </w:p>
        </w:tc>
        <w:tc>
          <w:tcPr>
            <w:tcW w:w="833" w:type="pct"/>
          </w:tcPr>
          <w:p w14:paraId="3F31B9AB" w14:textId="77777777" w:rsidR="001A3BAF" w:rsidRPr="003A5EA7" w:rsidRDefault="00532E96" w:rsidP="00587E38">
            <w:pPr>
              <w:spacing w:line="259" w:lineRule="auto"/>
              <w:cnfStyle w:val="000000100000" w:firstRow="0" w:lastRow="0" w:firstColumn="0" w:lastColumn="0" w:oddVBand="0" w:evenVBand="0" w:oddHBand="1" w:evenHBand="0" w:firstRowFirstColumn="0" w:firstRowLastColumn="0" w:lastRowFirstColumn="0" w:lastRowLastColumn="0"/>
            </w:pPr>
            <w:r>
              <w:t>Listez les sites, articles ou vidéos qui vous ont aidés à comprendre la technologie. Des exemples de projets similaires sont aussi très utiles.</w:t>
            </w:r>
          </w:p>
        </w:tc>
        <w:tc>
          <w:tcPr>
            <w:tcW w:w="834" w:type="pct"/>
          </w:tcPr>
          <w:p w14:paraId="71ACA391" w14:textId="77777777" w:rsidR="001A3BAF" w:rsidRPr="003A5EA7" w:rsidRDefault="00C91CC4" w:rsidP="00587E38">
            <w:pPr>
              <w:spacing w:line="259" w:lineRule="auto"/>
              <w:cnfStyle w:val="000000100000" w:firstRow="0" w:lastRow="0" w:firstColumn="0" w:lastColumn="0" w:oddVBand="0" w:evenVBand="0" w:oddHBand="1" w:evenHBand="0" w:firstRowFirstColumn="0" w:firstRowLastColumn="0" w:lastRowFirstColumn="0" w:lastRowLastColumn="0"/>
            </w:pPr>
            <w:r>
              <w:t>Écrivez</w:t>
            </w:r>
            <w:r w:rsidR="00532E96">
              <w:t xml:space="preserve"> </w:t>
            </w:r>
            <w:r>
              <w:t>une ou deux</w:t>
            </w:r>
            <w:r w:rsidR="00532E96">
              <w:t xml:space="preserve"> phrases qui indiquent si vous pensez que cette technologie serait adéquate</w:t>
            </w:r>
            <w:r>
              <w:t xml:space="preserve"> ou non au besoin,</w:t>
            </w:r>
            <w:r w:rsidR="00532E96">
              <w:t xml:space="preserve"> et pourquoi.</w:t>
            </w:r>
          </w:p>
        </w:tc>
      </w:tr>
      <w:tr w:rsidR="00587552" w:rsidRPr="003A5EA7" w14:paraId="16CE4A31" w14:textId="77777777" w:rsidTr="00587552">
        <w:tc>
          <w:tcPr>
            <w:cnfStyle w:val="001000000000" w:firstRow="0" w:lastRow="0" w:firstColumn="1" w:lastColumn="0" w:oddVBand="0" w:evenVBand="0" w:oddHBand="0" w:evenHBand="0" w:firstRowFirstColumn="0" w:firstRowLastColumn="0" w:lastRowFirstColumn="0" w:lastRowLastColumn="0"/>
            <w:tcW w:w="5000" w:type="pct"/>
            <w:gridSpan w:val="6"/>
          </w:tcPr>
          <w:p w14:paraId="7150AACA" w14:textId="77777777" w:rsidR="00587552" w:rsidRDefault="00587552" w:rsidP="00E04B5A">
            <w:pPr>
              <w:rPr>
                <w:b w:val="0"/>
                <w:bCs w:val="0"/>
              </w:rPr>
            </w:pPr>
            <w:r>
              <w:t xml:space="preserve">Ce tableau </w:t>
            </w:r>
            <w:r w:rsidR="00BB2AB2">
              <w:t>n’est qu’</w:t>
            </w:r>
            <w:r>
              <w:t>un exemple, n’inscrivez rien ici, utilisez plutôt les tableaux des catégories</w:t>
            </w:r>
            <w:r w:rsidR="001B1394">
              <w:t xml:space="preserve"> spécifiques</w:t>
            </w:r>
            <w:r w:rsidR="00E04B5A">
              <w:t xml:space="preserve"> dans les prochaines pages :</w:t>
            </w:r>
          </w:p>
          <w:p w14:paraId="3EB4F753" w14:textId="287398EA" w:rsidR="00E04B5A" w:rsidRDefault="00E04B5A" w:rsidP="00E04B5A">
            <w:pPr>
              <w:pStyle w:val="TM2"/>
              <w:tabs>
                <w:tab w:val="clear" w:pos="7263"/>
                <w:tab w:val="right" w:pos="6838"/>
              </w:tabs>
              <w:spacing w:after="0"/>
              <w:rPr>
                <w:rFonts w:eastAsiaTheme="minorEastAsia"/>
                <w:noProof/>
                <w:lang w:eastAsia="fr-CA"/>
              </w:rPr>
            </w:pPr>
            <w:r>
              <w:fldChar w:fldCharType="begin"/>
            </w:r>
            <w:r>
              <w:instrText xml:space="preserve"> TOC \o "2-2" \h \z </w:instrText>
            </w:r>
            <w:r>
              <w:fldChar w:fldCharType="separate"/>
            </w:r>
            <w:hyperlink w:anchor="_Toc144118370" w:history="1">
              <w:r w:rsidRPr="002B1280">
                <w:rPr>
                  <w:rStyle w:val="Lienhypertexte"/>
                  <w:noProof/>
                </w:rPr>
                <w:t>Plateformes de déploiement (matériel, logiciels, services cloud, etc.)</w:t>
              </w:r>
              <w:r>
                <w:rPr>
                  <w:noProof/>
                  <w:webHidden/>
                </w:rPr>
                <w:tab/>
              </w:r>
              <w:r>
                <w:rPr>
                  <w:noProof/>
                  <w:webHidden/>
                </w:rPr>
                <w:fldChar w:fldCharType="begin"/>
              </w:r>
              <w:r>
                <w:rPr>
                  <w:noProof/>
                  <w:webHidden/>
                </w:rPr>
                <w:instrText xml:space="preserve"> PAGEREF _Toc144118370 \h </w:instrText>
              </w:r>
              <w:r>
                <w:rPr>
                  <w:noProof/>
                  <w:webHidden/>
                </w:rPr>
              </w:r>
              <w:r>
                <w:rPr>
                  <w:noProof/>
                  <w:webHidden/>
                </w:rPr>
                <w:fldChar w:fldCharType="separate"/>
              </w:r>
              <w:r w:rsidR="00E925E1">
                <w:rPr>
                  <w:noProof/>
                  <w:webHidden/>
                </w:rPr>
                <w:t>2</w:t>
              </w:r>
              <w:r>
                <w:rPr>
                  <w:noProof/>
                  <w:webHidden/>
                </w:rPr>
                <w:fldChar w:fldCharType="end"/>
              </w:r>
            </w:hyperlink>
          </w:p>
          <w:p w14:paraId="3F811361" w14:textId="447404C0" w:rsidR="00E04B5A" w:rsidRDefault="00000000" w:rsidP="00E04B5A">
            <w:pPr>
              <w:pStyle w:val="TM2"/>
              <w:tabs>
                <w:tab w:val="clear" w:pos="7263"/>
                <w:tab w:val="right" w:pos="6838"/>
              </w:tabs>
              <w:spacing w:after="0"/>
              <w:rPr>
                <w:rFonts w:eastAsiaTheme="minorEastAsia"/>
                <w:noProof/>
                <w:lang w:eastAsia="fr-CA"/>
              </w:rPr>
            </w:pPr>
            <w:hyperlink w:anchor="_Toc144118371" w:history="1">
              <w:r w:rsidR="00E04B5A" w:rsidRPr="002B1280">
                <w:rPr>
                  <w:rStyle w:val="Lienhypertexte"/>
                  <w:noProof/>
                </w:rPr>
                <w:t>Sources de données (bases de données, API web ou locale, etc.)</w:t>
              </w:r>
              <w:r w:rsidR="00E04B5A">
                <w:rPr>
                  <w:noProof/>
                  <w:webHidden/>
                </w:rPr>
                <w:tab/>
              </w:r>
              <w:r w:rsidR="00E04B5A">
                <w:rPr>
                  <w:noProof/>
                  <w:webHidden/>
                </w:rPr>
                <w:fldChar w:fldCharType="begin"/>
              </w:r>
              <w:r w:rsidR="00E04B5A">
                <w:rPr>
                  <w:noProof/>
                  <w:webHidden/>
                </w:rPr>
                <w:instrText xml:space="preserve"> PAGEREF _Toc144118371 \h </w:instrText>
              </w:r>
              <w:r w:rsidR="00E04B5A">
                <w:rPr>
                  <w:noProof/>
                  <w:webHidden/>
                </w:rPr>
              </w:r>
              <w:r w:rsidR="00E04B5A">
                <w:rPr>
                  <w:noProof/>
                  <w:webHidden/>
                </w:rPr>
                <w:fldChar w:fldCharType="separate"/>
              </w:r>
              <w:r w:rsidR="00E925E1">
                <w:rPr>
                  <w:noProof/>
                  <w:webHidden/>
                </w:rPr>
                <w:t>3</w:t>
              </w:r>
              <w:r w:rsidR="00E04B5A">
                <w:rPr>
                  <w:noProof/>
                  <w:webHidden/>
                </w:rPr>
                <w:fldChar w:fldCharType="end"/>
              </w:r>
            </w:hyperlink>
          </w:p>
          <w:p w14:paraId="55D13D1D" w14:textId="0B1B64F7" w:rsidR="00E04B5A" w:rsidRDefault="00000000" w:rsidP="00E04B5A">
            <w:pPr>
              <w:pStyle w:val="TM2"/>
              <w:tabs>
                <w:tab w:val="clear" w:pos="7263"/>
                <w:tab w:val="right" w:pos="6838"/>
              </w:tabs>
              <w:spacing w:after="0"/>
              <w:rPr>
                <w:rFonts w:eastAsiaTheme="minorEastAsia"/>
                <w:noProof/>
                <w:lang w:eastAsia="fr-CA"/>
              </w:rPr>
            </w:pPr>
            <w:hyperlink w:anchor="_Toc144118372" w:history="1">
              <w:r w:rsidR="00E04B5A" w:rsidRPr="002B1280">
                <w:rPr>
                  <w:rStyle w:val="Lienhypertexte"/>
                  <w:noProof/>
                </w:rPr>
                <w:t xml:space="preserve">Langages, librairies et </w:t>
              </w:r>
              <w:r w:rsidR="00E04B5A" w:rsidRPr="002B1280">
                <w:rPr>
                  <w:rStyle w:val="Lienhypertexte"/>
                  <w:i/>
                  <w:iCs/>
                  <w:noProof/>
                </w:rPr>
                <w:t>frameworks</w:t>
              </w:r>
              <w:r w:rsidR="00E04B5A">
                <w:rPr>
                  <w:noProof/>
                  <w:webHidden/>
                </w:rPr>
                <w:tab/>
              </w:r>
              <w:r w:rsidR="00E04B5A">
                <w:rPr>
                  <w:noProof/>
                  <w:webHidden/>
                </w:rPr>
                <w:fldChar w:fldCharType="begin"/>
              </w:r>
              <w:r w:rsidR="00E04B5A">
                <w:rPr>
                  <w:noProof/>
                  <w:webHidden/>
                </w:rPr>
                <w:instrText xml:space="preserve"> PAGEREF _Toc144118372 \h </w:instrText>
              </w:r>
              <w:r w:rsidR="00E04B5A">
                <w:rPr>
                  <w:noProof/>
                  <w:webHidden/>
                </w:rPr>
              </w:r>
              <w:r w:rsidR="00E04B5A">
                <w:rPr>
                  <w:noProof/>
                  <w:webHidden/>
                </w:rPr>
                <w:fldChar w:fldCharType="separate"/>
              </w:r>
              <w:r w:rsidR="00E925E1">
                <w:rPr>
                  <w:noProof/>
                  <w:webHidden/>
                </w:rPr>
                <w:t>3</w:t>
              </w:r>
              <w:r w:rsidR="00E04B5A">
                <w:rPr>
                  <w:noProof/>
                  <w:webHidden/>
                </w:rPr>
                <w:fldChar w:fldCharType="end"/>
              </w:r>
            </w:hyperlink>
          </w:p>
          <w:p w14:paraId="5722694F" w14:textId="0417B7F4" w:rsidR="00E04B5A" w:rsidRDefault="00000000" w:rsidP="00E04B5A">
            <w:pPr>
              <w:pStyle w:val="TM2"/>
              <w:tabs>
                <w:tab w:val="clear" w:pos="7263"/>
                <w:tab w:val="right" w:pos="6838"/>
              </w:tabs>
              <w:spacing w:after="0"/>
              <w:rPr>
                <w:rFonts w:eastAsiaTheme="minorEastAsia"/>
                <w:noProof/>
                <w:lang w:eastAsia="fr-CA"/>
              </w:rPr>
            </w:pPr>
            <w:hyperlink w:anchor="_Toc144118373" w:history="1">
              <w:r w:rsidR="00E04B5A" w:rsidRPr="002B1280">
                <w:rPr>
                  <w:rStyle w:val="Lienhypertexte"/>
                  <w:noProof/>
                </w:rPr>
                <w:t>Environnement de développement</w:t>
              </w:r>
              <w:r w:rsidR="00E04B5A">
                <w:rPr>
                  <w:noProof/>
                  <w:webHidden/>
                </w:rPr>
                <w:tab/>
              </w:r>
              <w:r w:rsidR="00E04B5A">
                <w:rPr>
                  <w:noProof/>
                  <w:webHidden/>
                </w:rPr>
                <w:fldChar w:fldCharType="begin"/>
              </w:r>
              <w:r w:rsidR="00E04B5A">
                <w:rPr>
                  <w:noProof/>
                  <w:webHidden/>
                </w:rPr>
                <w:instrText xml:space="preserve"> PAGEREF _Toc144118373 \h </w:instrText>
              </w:r>
              <w:r w:rsidR="00E04B5A">
                <w:rPr>
                  <w:noProof/>
                  <w:webHidden/>
                </w:rPr>
              </w:r>
              <w:r w:rsidR="00E04B5A">
                <w:rPr>
                  <w:noProof/>
                  <w:webHidden/>
                </w:rPr>
                <w:fldChar w:fldCharType="separate"/>
              </w:r>
              <w:r w:rsidR="00E925E1">
                <w:rPr>
                  <w:noProof/>
                  <w:webHidden/>
                </w:rPr>
                <w:t>3</w:t>
              </w:r>
              <w:r w:rsidR="00E04B5A">
                <w:rPr>
                  <w:noProof/>
                  <w:webHidden/>
                </w:rPr>
                <w:fldChar w:fldCharType="end"/>
              </w:r>
            </w:hyperlink>
          </w:p>
          <w:p w14:paraId="5E2EEB7E" w14:textId="45E0914A" w:rsidR="00E04B5A" w:rsidRDefault="00000000" w:rsidP="00E04B5A">
            <w:pPr>
              <w:pStyle w:val="TM2"/>
              <w:tabs>
                <w:tab w:val="clear" w:pos="7263"/>
                <w:tab w:val="right" w:pos="6838"/>
              </w:tabs>
              <w:spacing w:after="0"/>
              <w:rPr>
                <w:rFonts w:eastAsiaTheme="minorEastAsia"/>
                <w:noProof/>
                <w:lang w:eastAsia="fr-CA"/>
              </w:rPr>
            </w:pPr>
            <w:hyperlink w:anchor="_Toc144118374" w:history="1">
              <w:r w:rsidR="00E04B5A" w:rsidRPr="002B1280">
                <w:rPr>
                  <w:rStyle w:val="Lienhypertexte"/>
                  <w:noProof/>
                </w:rPr>
                <w:t>Autres technologies</w:t>
              </w:r>
              <w:r w:rsidR="00E04B5A">
                <w:rPr>
                  <w:noProof/>
                  <w:webHidden/>
                </w:rPr>
                <w:tab/>
              </w:r>
              <w:r w:rsidR="00E04B5A">
                <w:rPr>
                  <w:noProof/>
                  <w:webHidden/>
                </w:rPr>
                <w:fldChar w:fldCharType="begin"/>
              </w:r>
              <w:r w:rsidR="00E04B5A">
                <w:rPr>
                  <w:noProof/>
                  <w:webHidden/>
                </w:rPr>
                <w:instrText xml:space="preserve"> PAGEREF _Toc144118374 \h </w:instrText>
              </w:r>
              <w:r w:rsidR="00E04B5A">
                <w:rPr>
                  <w:noProof/>
                  <w:webHidden/>
                </w:rPr>
              </w:r>
              <w:r w:rsidR="00E04B5A">
                <w:rPr>
                  <w:noProof/>
                  <w:webHidden/>
                </w:rPr>
                <w:fldChar w:fldCharType="separate"/>
              </w:r>
              <w:r w:rsidR="00E925E1">
                <w:rPr>
                  <w:noProof/>
                  <w:webHidden/>
                </w:rPr>
                <w:t>3</w:t>
              </w:r>
              <w:r w:rsidR="00E04B5A">
                <w:rPr>
                  <w:noProof/>
                  <w:webHidden/>
                </w:rPr>
                <w:fldChar w:fldCharType="end"/>
              </w:r>
            </w:hyperlink>
          </w:p>
          <w:p w14:paraId="490D1AE9" w14:textId="77777777" w:rsidR="00E04B5A" w:rsidRDefault="00E04B5A" w:rsidP="00E04B5A">
            <w:r>
              <w:fldChar w:fldCharType="end"/>
            </w:r>
          </w:p>
        </w:tc>
      </w:tr>
    </w:tbl>
    <w:p w14:paraId="030102B6" w14:textId="77777777" w:rsidR="001D7882" w:rsidRPr="00BB6121" w:rsidRDefault="001D7882" w:rsidP="00BB6121"/>
    <w:p w14:paraId="58D1A97A" w14:textId="77777777" w:rsidR="003A5EA7" w:rsidRDefault="00BB6121" w:rsidP="001B1394">
      <w:pPr>
        <w:pStyle w:val="Titre2"/>
      </w:pPr>
      <w:bookmarkStart w:id="2" w:name="_Toc144118370"/>
      <w:r>
        <w:t>Plateformes de déploiement (matériel</w:t>
      </w:r>
      <w:r w:rsidR="003F51B3">
        <w:t xml:space="preserve">, logiciels, </w:t>
      </w:r>
      <w:r>
        <w:t>services cloud</w:t>
      </w:r>
      <w:r w:rsidR="003F51B3">
        <w:t>, etc.</w:t>
      </w:r>
      <w:r>
        <w:t>)</w:t>
      </w:r>
      <w:bookmarkEnd w:id="2"/>
    </w:p>
    <w:p w14:paraId="7E5F9159" w14:textId="77777777" w:rsidR="001A3BAF" w:rsidRDefault="001D7882" w:rsidP="001D7882">
      <w:r>
        <w:t>Quelle sorte de matériel ou quelles alternatives (services web, virtualisation, etc.) sont nécessaires pour répondre au besoin?</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1A3BAF" w:rsidRPr="003A5EA7" w14:paraId="1A9E3A61" w14:textId="77777777" w:rsidTr="0058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335806FB" w14:textId="77777777" w:rsidR="001A3BAF" w:rsidRPr="003A5EA7" w:rsidRDefault="001A3BAF" w:rsidP="00587E38">
            <w:pPr>
              <w:spacing w:line="259" w:lineRule="auto"/>
            </w:pPr>
            <w:r w:rsidRPr="003A5EA7">
              <w:t>Nom</w:t>
            </w:r>
            <w:r>
              <w:t xml:space="preserve"> de la technologie</w:t>
            </w:r>
          </w:p>
        </w:tc>
        <w:tc>
          <w:tcPr>
            <w:tcW w:w="833" w:type="pct"/>
          </w:tcPr>
          <w:p w14:paraId="5310AA91"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416C5F48"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7590287E"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833" w:type="pct"/>
          </w:tcPr>
          <w:p w14:paraId="366E53B9"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418EB40D"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1A3BAF" w:rsidRPr="003A5EA7" w14:paraId="1E38665A"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4332650B" w14:textId="77777777" w:rsidR="001A3BAF" w:rsidRPr="003A5EA7" w:rsidRDefault="001A3BAF" w:rsidP="00587E38">
            <w:pPr>
              <w:spacing w:line="259" w:lineRule="auto"/>
            </w:pPr>
          </w:p>
        </w:tc>
        <w:tc>
          <w:tcPr>
            <w:tcW w:w="833" w:type="pct"/>
          </w:tcPr>
          <w:p w14:paraId="7F5B2D9C"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67F1B8F9"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3F5219AD"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4BAFC6EE"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316F846F"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r>
    </w:tbl>
    <w:p w14:paraId="74BB3DDE" w14:textId="77777777" w:rsidR="001D7882" w:rsidRDefault="001D7882" w:rsidP="001D7882"/>
    <w:p w14:paraId="4E41702C" w14:textId="77777777" w:rsidR="003F51B3" w:rsidRDefault="003F51B3" w:rsidP="001B1394">
      <w:pPr>
        <w:pStyle w:val="Titre2"/>
      </w:pPr>
      <w:bookmarkStart w:id="3" w:name="_Toc144118371"/>
      <w:r>
        <w:lastRenderedPageBreak/>
        <w:t>Sources de données (bases de données, API web</w:t>
      </w:r>
      <w:r w:rsidR="00BB2AB2">
        <w:t xml:space="preserve"> ou locale</w:t>
      </w:r>
      <w:r>
        <w:t>, etc.)</w:t>
      </w:r>
      <w:bookmarkEnd w:id="3"/>
    </w:p>
    <w:p w14:paraId="3F793202" w14:textId="77777777" w:rsidR="003F51B3" w:rsidRDefault="003F51B3" w:rsidP="003F51B3">
      <w:r>
        <w:t>Si l’application aura besoin de conserver ou d’obtenir des données</w:t>
      </w:r>
      <w:r w:rsidR="002F18E6">
        <w:t xml:space="preserve"> d’une </w:t>
      </w:r>
      <w:r w:rsidR="00BB2AB2">
        <w:t xml:space="preserve">DB ou d’une </w:t>
      </w:r>
      <w:r w:rsidR="002F18E6">
        <w:t>API</w:t>
      </w:r>
      <w:r>
        <w:t>, quelles technologies ou services pourraient les fournir?</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1A3BAF" w:rsidRPr="003A5EA7" w14:paraId="621F4160" w14:textId="77777777" w:rsidTr="0058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27805164" w14:textId="77777777" w:rsidR="001A3BAF" w:rsidRPr="003A5EA7" w:rsidRDefault="001A3BAF" w:rsidP="00587E38">
            <w:pPr>
              <w:spacing w:line="259" w:lineRule="auto"/>
            </w:pPr>
            <w:r w:rsidRPr="003A5EA7">
              <w:t>Nom</w:t>
            </w:r>
            <w:r>
              <w:t xml:space="preserve"> de la technologie</w:t>
            </w:r>
          </w:p>
        </w:tc>
        <w:tc>
          <w:tcPr>
            <w:tcW w:w="833" w:type="pct"/>
          </w:tcPr>
          <w:p w14:paraId="00BF3AEE"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43446885"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326A88AA"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833" w:type="pct"/>
          </w:tcPr>
          <w:p w14:paraId="3C09B89A"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5BFBB36D"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1A3BAF" w:rsidRPr="003A5EA7" w14:paraId="7F3CD35D"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641BE57A" w14:textId="77777777" w:rsidR="001A3BAF" w:rsidRPr="003A5EA7" w:rsidRDefault="001A3BAF" w:rsidP="00587E38">
            <w:pPr>
              <w:spacing w:line="259" w:lineRule="auto"/>
            </w:pPr>
          </w:p>
        </w:tc>
        <w:tc>
          <w:tcPr>
            <w:tcW w:w="833" w:type="pct"/>
          </w:tcPr>
          <w:p w14:paraId="1D3F5EDA"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23268965"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1871A403"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5AADC308"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571FEFBC"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r>
    </w:tbl>
    <w:p w14:paraId="5B858F58" w14:textId="77777777" w:rsidR="001B1394" w:rsidRPr="001B1394" w:rsidRDefault="001B1394" w:rsidP="001B1394"/>
    <w:p w14:paraId="2DD906D9" w14:textId="77777777" w:rsidR="001D7882" w:rsidRDefault="001D7882" w:rsidP="001B1394">
      <w:pPr>
        <w:pStyle w:val="Titre2"/>
      </w:pPr>
      <w:bookmarkStart w:id="4" w:name="_Toc144118372"/>
      <w:r>
        <w:t>Langages</w:t>
      </w:r>
      <w:r w:rsidR="001A3BAF">
        <w:t xml:space="preserve">, </w:t>
      </w:r>
      <w:r>
        <w:t>librairies</w:t>
      </w:r>
      <w:r w:rsidR="001A3BAF">
        <w:t xml:space="preserve"> et </w:t>
      </w:r>
      <w:r w:rsidR="001A3BAF" w:rsidRPr="001A3BAF">
        <w:rPr>
          <w:i/>
          <w:iCs/>
        </w:rPr>
        <w:t>frameworks</w:t>
      </w:r>
      <w:bookmarkEnd w:id="4"/>
    </w:p>
    <w:p w14:paraId="79E8918A" w14:textId="77777777" w:rsidR="001D7882" w:rsidRPr="00BB2AB2" w:rsidRDefault="001D7882" w:rsidP="001D7882">
      <w:pPr>
        <w:rPr>
          <w:i/>
          <w:iCs/>
        </w:rPr>
      </w:pPr>
      <w:r>
        <w:t xml:space="preserve">Quels langages de programmation et quelles librairies </w:t>
      </w:r>
      <w:r w:rsidR="001A3BAF">
        <w:t xml:space="preserve">ou </w:t>
      </w:r>
      <w:r w:rsidR="001A3BAF" w:rsidRPr="001A3BAF">
        <w:rPr>
          <w:i/>
          <w:iCs/>
        </w:rPr>
        <w:t>frameworks</w:t>
      </w:r>
      <w:r w:rsidR="001A3BAF">
        <w:t xml:space="preserve"> </w:t>
      </w:r>
      <w:r w:rsidR="003F51B3">
        <w:t xml:space="preserve">de ces langages </w:t>
      </w:r>
      <w:r>
        <w:t>pourraient répondre au besoin?</w:t>
      </w:r>
      <w:r w:rsidR="00BB2AB2">
        <w:br/>
      </w:r>
      <w:r w:rsidR="00BB2AB2">
        <w:rPr>
          <w:i/>
          <w:iCs/>
        </w:rPr>
        <w:t>Conseil</w:t>
      </w:r>
      <w:r w:rsidR="00BB2AB2" w:rsidRPr="00BB2AB2">
        <w:rPr>
          <w:i/>
          <w:iCs/>
        </w:rPr>
        <w:t> : Le choix des librairies</w:t>
      </w:r>
      <w:r w:rsidR="00E04B5A">
        <w:rPr>
          <w:i/>
          <w:iCs/>
        </w:rPr>
        <w:t xml:space="preserve"> ou </w:t>
      </w:r>
      <w:r w:rsidR="00BB2AB2" w:rsidRPr="00BB2AB2">
        <w:rPr>
          <w:i/>
          <w:iCs/>
        </w:rPr>
        <w:t xml:space="preserve">frameworks est souvent plus important que le choix du langage lui-même, donc </w:t>
      </w:r>
      <w:r w:rsidR="00BB2AB2">
        <w:rPr>
          <w:i/>
          <w:iCs/>
        </w:rPr>
        <w:t>mieux vaut commencer</w:t>
      </w:r>
      <w:r w:rsidR="00BB2AB2" w:rsidRPr="00BB2AB2">
        <w:rPr>
          <w:i/>
          <w:iCs/>
        </w:rPr>
        <w:t xml:space="preserve"> par là.</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1A3BAF" w:rsidRPr="003A5EA7" w14:paraId="56CDF66C" w14:textId="77777777" w:rsidTr="0058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6A244BBF" w14:textId="77777777" w:rsidR="001A3BAF" w:rsidRPr="003A5EA7" w:rsidRDefault="001A3BAF" w:rsidP="00587E38">
            <w:pPr>
              <w:spacing w:line="259" w:lineRule="auto"/>
            </w:pPr>
            <w:r w:rsidRPr="003A5EA7">
              <w:t>Nom</w:t>
            </w:r>
            <w:r>
              <w:t xml:space="preserve"> de la technologie</w:t>
            </w:r>
          </w:p>
        </w:tc>
        <w:tc>
          <w:tcPr>
            <w:tcW w:w="833" w:type="pct"/>
          </w:tcPr>
          <w:p w14:paraId="0D7ADEE4"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3DC59803"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606573FE"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833" w:type="pct"/>
          </w:tcPr>
          <w:p w14:paraId="2F1FCD5D"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72162673"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1A3BAF" w:rsidRPr="003A5EA7" w14:paraId="2D9C873F"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367375C3" w14:textId="26894992" w:rsidR="001A3BAF" w:rsidRPr="003A5EA7" w:rsidRDefault="00B73183" w:rsidP="00587E38">
            <w:pPr>
              <w:spacing w:line="259" w:lineRule="auto"/>
            </w:pPr>
            <w:r>
              <w:t>Java</w:t>
            </w:r>
          </w:p>
        </w:tc>
        <w:tc>
          <w:tcPr>
            <w:tcW w:w="833" w:type="pct"/>
          </w:tcPr>
          <w:p w14:paraId="06797C3B" w14:textId="3B364B53" w:rsidR="001A3BAF" w:rsidRPr="003A5EA7" w:rsidRDefault="00B73183" w:rsidP="00587E38">
            <w:pPr>
              <w:spacing w:line="259" w:lineRule="auto"/>
              <w:cnfStyle w:val="000000100000" w:firstRow="0" w:lastRow="0" w:firstColumn="0" w:lastColumn="0" w:oddVBand="0" w:evenVBand="0" w:oddHBand="1" w:evenHBand="0" w:firstRowFirstColumn="0" w:firstRowLastColumn="0" w:lastRowFirstColumn="0" w:lastRowLastColumn="0"/>
            </w:pPr>
            <w:r>
              <w:t>Langage de programmation compilée.</w:t>
            </w:r>
          </w:p>
        </w:tc>
        <w:tc>
          <w:tcPr>
            <w:tcW w:w="834" w:type="pct"/>
          </w:tcPr>
          <w:p w14:paraId="1B61E629" w14:textId="77777777" w:rsidR="001A3BAF" w:rsidRDefault="00B73183" w:rsidP="00B73183">
            <w:pPr>
              <w:pStyle w:val="Paragraphedeliste"/>
              <w:cnfStyle w:val="000000100000" w:firstRow="0" w:lastRow="0" w:firstColumn="0" w:lastColumn="0" w:oddVBand="0" w:evenVBand="0" w:oddHBand="1" w:evenHBand="0" w:firstRowFirstColumn="0" w:firstRowLastColumn="0" w:lastRowFirstColumn="0" w:lastRowLastColumn="0"/>
            </w:pPr>
            <w:r>
              <w:t>Implémenté par Minecraft.</w:t>
            </w:r>
          </w:p>
          <w:p w14:paraId="7D9F945C" w14:textId="3DF474D8" w:rsidR="00B73183" w:rsidRPr="003A5EA7" w:rsidRDefault="00B73183" w:rsidP="00B73183">
            <w:pPr>
              <w:pStyle w:val="Paragraphedeliste"/>
              <w:cnfStyle w:val="000000100000" w:firstRow="0" w:lastRow="0" w:firstColumn="0" w:lastColumn="0" w:oddVBand="0" w:evenVBand="0" w:oddHBand="1" w:evenHBand="0" w:firstRowFirstColumn="0" w:firstRowLastColumn="0" w:lastRowFirstColumn="0" w:lastRowLastColumn="0"/>
            </w:pPr>
            <w:r>
              <w:t>Documentation forte</w:t>
            </w:r>
          </w:p>
        </w:tc>
        <w:tc>
          <w:tcPr>
            <w:tcW w:w="833" w:type="pct"/>
          </w:tcPr>
          <w:p w14:paraId="6E0B7EB6"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4A08FE88"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56198F55" w14:textId="70F962D7" w:rsidR="001A3BAF" w:rsidRPr="003A5EA7" w:rsidRDefault="00B73183" w:rsidP="00587E38">
            <w:pPr>
              <w:spacing w:line="259" w:lineRule="auto"/>
              <w:cnfStyle w:val="000000100000" w:firstRow="0" w:lastRow="0" w:firstColumn="0" w:lastColumn="0" w:oddVBand="0" w:evenVBand="0" w:oddHBand="1" w:evenHBand="0" w:firstRowFirstColumn="0" w:firstRowLastColumn="0" w:lastRowFirstColumn="0" w:lastRowLastColumn="0"/>
            </w:pPr>
            <w:r>
              <w:t>Excellent langage que nous connaissons bien alors pour ça se sera plus simple.</w:t>
            </w:r>
          </w:p>
        </w:tc>
      </w:tr>
    </w:tbl>
    <w:p w14:paraId="68FD4DC8" w14:textId="77777777" w:rsidR="003F51B3" w:rsidRPr="001D7882" w:rsidRDefault="003F51B3" w:rsidP="001D7882"/>
    <w:p w14:paraId="589DDFF3" w14:textId="77777777" w:rsidR="00BB6121" w:rsidRDefault="00BB6121" w:rsidP="001B1394">
      <w:pPr>
        <w:pStyle w:val="Titre2"/>
      </w:pPr>
      <w:bookmarkStart w:id="5" w:name="_Toc144118373"/>
      <w:r>
        <w:t>Environnement de développement</w:t>
      </w:r>
      <w:bookmarkEnd w:id="5"/>
    </w:p>
    <w:p w14:paraId="3BA55581" w14:textId="77777777" w:rsidR="00FF7D9D" w:rsidRDefault="00FF7D9D" w:rsidP="00FF7D9D">
      <w:r>
        <w:t>Pour développer l</w:t>
      </w:r>
      <w:r w:rsidR="002F18E6">
        <w:t xml:space="preserve">e logiciel </w:t>
      </w:r>
      <w:r>
        <w:t>répondant au besoin, quel</w:t>
      </w:r>
      <w:r w:rsidR="003F51B3">
        <w:t>s</w:t>
      </w:r>
      <w:r>
        <w:t xml:space="preserve"> </w:t>
      </w:r>
      <w:r w:rsidR="003F51B3">
        <w:t>outils</w:t>
      </w:r>
      <w:r w:rsidR="0035655E">
        <w:t xml:space="preserve"> </w:t>
      </w:r>
      <w:r w:rsidR="001A3BAF">
        <w:t xml:space="preserve">ou processus </w:t>
      </w:r>
      <w:r w:rsidR="0035655E">
        <w:t>de développement serai</w:t>
      </w:r>
      <w:r w:rsidR="003F51B3">
        <w:t>en</w:t>
      </w:r>
      <w:r w:rsidR="0035655E">
        <w:t xml:space="preserve">t </w:t>
      </w:r>
      <w:r w:rsidR="003F51B3">
        <w:t>utiles</w:t>
      </w:r>
      <w:r w:rsidR="006B3C30">
        <w:t xml:space="preserve"> ou nécessaires</w:t>
      </w:r>
      <w:r w:rsidR="0035655E">
        <w:t>?</w:t>
      </w:r>
      <w:r w:rsidR="006B3C30">
        <w:br/>
      </w:r>
      <w:r w:rsidR="006B3C30" w:rsidRPr="006B3C30">
        <w:t>Certaines plateformes nécessitent parfois l’utilisation de logiciels spécifiques pour le développement d’application</w:t>
      </w:r>
      <w:r w:rsidR="00E04B5A">
        <w:t>s</w:t>
      </w:r>
      <w:r w:rsidR="006B3C30" w:rsidRPr="006B3C30">
        <w:t>; Si c’est le cas, il faut les identifier ici.</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1A3BAF" w:rsidRPr="003A5EA7" w14:paraId="6832F61A" w14:textId="77777777" w:rsidTr="0058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50CE02BD" w14:textId="77777777" w:rsidR="001A3BAF" w:rsidRPr="003A5EA7" w:rsidRDefault="001A3BAF" w:rsidP="00587E38">
            <w:pPr>
              <w:spacing w:line="259" w:lineRule="auto"/>
            </w:pPr>
            <w:r w:rsidRPr="003A5EA7">
              <w:t>Nom</w:t>
            </w:r>
            <w:r>
              <w:t xml:space="preserve"> de la technologie</w:t>
            </w:r>
          </w:p>
        </w:tc>
        <w:tc>
          <w:tcPr>
            <w:tcW w:w="833" w:type="pct"/>
          </w:tcPr>
          <w:p w14:paraId="0A4BF470"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1EED361F"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0D41F70A"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833" w:type="pct"/>
          </w:tcPr>
          <w:p w14:paraId="36AF01D1"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72E577D4"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1A3BAF" w:rsidRPr="003A5EA7" w14:paraId="21EC4988"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0618277A" w14:textId="77777777" w:rsidR="001A3BAF" w:rsidRPr="003A5EA7" w:rsidRDefault="001A3BAF" w:rsidP="00587E38">
            <w:pPr>
              <w:spacing w:line="259" w:lineRule="auto"/>
            </w:pPr>
          </w:p>
        </w:tc>
        <w:tc>
          <w:tcPr>
            <w:tcW w:w="833" w:type="pct"/>
          </w:tcPr>
          <w:p w14:paraId="67AF399A"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4841B152"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1B3C719B"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78DF007A"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1E2238DD"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r>
    </w:tbl>
    <w:p w14:paraId="00CDB8AF" w14:textId="77777777" w:rsidR="00FF7D9D" w:rsidRPr="00FF7D9D" w:rsidRDefault="00FF7D9D" w:rsidP="00FF7D9D"/>
    <w:p w14:paraId="6F32AF9E" w14:textId="77777777" w:rsidR="00BB6121" w:rsidRPr="00BB6121" w:rsidRDefault="00FF7D9D" w:rsidP="001B1394">
      <w:pPr>
        <w:pStyle w:val="Titre2"/>
      </w:pPr>
      <w:bookmarkStart w:id="6" w:name="_Toc144118374"/>
      <w:r>
        <w:t>Autres technologies</w:t>
      </w:r>
      <w:bookmarkEnd w:id="6"/>
    </w:p>
    <w:p w14:paraId="06883A63" w14:textId="77777777" w:rsidR="00BB6121" w:rsidRDefault="003F51B3" w:rsidP="00BB6121">
      <w:r>
        <w:t>Y a-t-il d’autres catégories de technologies qui sont nécessaire</w:t>
      </w:r>
      <w:r w:rsidR="00EA4547">
        <w:t>s</w:t>
      </w:r>
      <w:r>
        <w:t xml:space="preserve"> </w:t>
      </w:r>
      <w:r w:rsidR="002F18E6">
        <w:t xml:space="preserve">ou utiles </w:t>
      </w:r>
      <w:r>
        <w:t>pour répondre au besoin?</w:t>
      </w:r>
      <w:r w:rsidR="00BB2AB2">
        <w:br/>
        <w:t xml:space="preserve">Par exemple, des </w:t>
      </w:r>
      <w:r w:rsidR="006B3C30">
        <w:t>logiciels ou applications existantes qui couvrent déjà la majorité des fonctionnalités répondant au besoin.</w:t>
      </w:r>
    </w:p>
    <w:tbl>
      <w:tblPr>
        <w:tblStyle w:val="TableauGrille4-Accentuation5"/>
        <w:tblW w:w="5000" w:type="pct"/>
        <w:tblLook w:val="04A0" w:firstRow="1" w:lastRow="0" w:firstColumn="1" w:lastColumn="0" w:noHBand="0" w:noVBand="1"/>
      </w:tblPr>
      <w:tblGrid>
        <w:gridCol w:w="2877"/>
        <w:gridCol w:w="2877"/>
        <w:gridCol w:w="2881"/>
        <w:gridCol w:w="2877"/>
        <w:gridCol w:w="2877"/>
        <w:gridCol w:w="2881"/>
      </w:tblGrid>
      <w:tr w:rsidR="001A3BAF" w:rsidRPr="003A5EA7" w14:paraId="1A766728" w14:textId="77777777" w:rsidTr="00587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33349BE4" w14:textId="77777777" w:rsidR="001A3BAF" w:rsidRPr="003A5EA7" w:rsidRDefault="001A3BAF" w:rsidP="00587E38">
            <w:pPr>
              <w:spacing w:line="259" w:lineRule="auto"/>
            </w:pPr>
            <w:r w:rsidRPr="003A5EA7">
              <w:t>Nom</w:t>
            </w:r>
            <w:r>
              <w:t xml:space="preserve"> de la technologie</w:t>
            </w:r>
          </w:p>
        </w:tc>
        <w:tc>
          <w:tcPr>
            <w:tcW w:w="833" w:type="pct"/>
          </w:tcPr>
          <w:p w14:paraId="044D4EF3"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Description</w:t>
            </w:r>
            <w:r>
              <w:t xml:space="preserve"> sommaire</w:t>
            </w:r>
          </w:p>
        </w:tc>
        <w:tc>
          <w:tcPr>
            <w:tcW w:w="834" w:type="pct"/>
          </w:tcPr>
          <w:p w14:paraId="24DA80F1"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Avantages</w:t>
            </w:r>
          </w:p>
        </w:tc>
        <w:tc>
          <w:tcPr>
            <w:tcW w:w="833" w:type="pct"/>
          </w:tcPr>
          <w:p w14:paraId="6D916E05"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Limitations</w:t>
            </w:r>
            <w:r>
              <w:t xml:space="preserve"> ou </w:t>
            </w:r>
            <w:r w:rsidR="002F18E6">
              <w:t>incertitudes</w:t>
            </w:r>
          </w:p>
        </w:tc>
        <w:tc>
          <w:tcPr>
            <w:tcW w:w="833" w:type="pct"/>
          </w:tcPr>
          <w:p w14:paraId="7F36B92A"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Références et exemples</w:t>
            </w:r>
          </w:p>
        </w:tc>
        <w:tc>
          <w:tcPr>
            <w:tcW w:w="834" w:type="pct"/>
          </w:tcPr>
          <w:p w14:paraId="716A6A21" w14:textId="77777777" w:rsidR="001A3BAF" w:rsidRPr="003A5EA7" w:rsidRDefault="001A3BAF" w:rsidP="00587E38">
            <w:pPr>
              <w:spacing w:line="259" w:lineRule="auto"/>
              <w:cnfStyle w:val="100000000000" w:firstRow="1" w:lastRow="0" w:firstColumn="0" w:lastColumn="0" w:oddVBand="0" w:evenVBand="0" w:oddHBand="0" w:evenHBand="0" w:firstRowFirstColumn="0" w:firstRowLastColumn="0" w:lastRowFirstColumn="0" w:lastRowLastColumn="0"/>
            </w:pPr>
            <w:r w:rsidRPr="003A5EA7">
              <w:t>Analyse</w:t>
            </w:r>
            <w:r>
              <w:t xml:space="preserve"> (votre jugement)</w:t>
            </w:r>
          </w:p>
        </w:tc>
      </w:tr>
      <w:tr w:rsidR="001A3BAF" w:rsidRPr="003A5EA7" w14:paraId="7B700BF5" w14:textId="77777777" w:rsidTr="00587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4B60240D" w14:textId="77777777" w:rsidR="001A3BAF" w:rsidRPr="003A5EA7" w:rsidRDefault="001A3BAF" w:rsidP="00587E38">
            <w:pPr>
              <w:spacing w:line="259" w:lineRule="auto"/>
            </w:pPr>
          </w:p>
        </w:tc>
        <w:tc>
          <w:tcPr>
            <w:tcW w:w="833" w:type="pct"/>
          </w:tcPr>
          <w:p w14:paraId="4253DB3E"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260EAF2B"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1C62CFB4"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3" w:type="pct"/>
          </w:tcPr>
          <w:p w14:paraId="15C6E005"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c>
          <w:tcPr>
            <w:tcW w:w="834" w:type="pct"/>
          </w:tcPr>
          <w:p w14:paraId="098CD911" w14:textId="77777777" w:rsidR="001A3BAF" w:rsidRPr="003A5EA7" w:rsidRDefault="001A3BAF" w:rsidP="00587E38">
            <w:pPr>
              <w:spacing w:line="259" w:lineRule="auto"/>
              <w:cnfStyle w:val="000000100000" w:firstRow="0" w:lastRow="0" w:firstColumn="0" w:lastColumn="0" w:oddVBand="0" w:evenVBand="0" w:oddHBand="1" w:evenHBand="0" w:firstRowFirstColumn="0" w:firstRowLastColumn="0" w:lastRowFirstColumn="0" w:lastRowLastColumn="0"/>
            </w:pPr>
          </w:p>
        </w:tc>
      </w:tr>
    </w:tbl>
    <w:p w14:paraId="1487AB58" w14:textId="77777777" w:rsidR="006612A5" w:rsidRDefault="006612A5"/>
    <w:p w14:paraId="0FF70449" w14:textId="77777777" w:rsidR="00E925E1" w:rsidRDefault="00E925E1">
      <w:pPr>
        <w:sectPr w:rsidR="00E925E1" w:rsidSect="00414058">
          <w:pgSz w:w="20160" w:h="12240" w:orient="landscape" w:code="5"/>
          <w:pgMar w:top="1440" w:right="1440" w:bottom="1440" w:left="1440" w:header="709" w:footer="709" w:gutter="0"/>
          <w:cols w:space="708"/>
          <w:docGrid w:linePitch="360"/>
        </w:sectPr>
      </w:pPr>
    </w:p>
    <w:p w14:paraId="33C513D4" w14:textId="77777777" w:rsidR="00F461A3" w:rsidRDefault="00BC39BB" w:rsidP="00331B54">
      <w:pPr>
        <w:pStyle w:val="Titre1"/>
      </w:pPr>
      <w:r>
        <w:lastRenderedPageBreak/>
        <w:t>Choix</w:t>
      </w:r>
      <w:r w:rsidR="00F461A3">
        <w:t xml:space="preserve"> et justification des technologies</w:t>
      </w:r>
    </w:p>
    <w:p w14:paraId="2A968315" w14:textId="77777777" w:rsidR="00F461A3" w:rsidRPr="00D61047" w:rsidRDefault="00F461A3" w:rsidP="00F461A3">
      <w:pPr>
        <w:rPr>
          <w:i/>
          <w:iCs/>
        </w:rPr>
      </w:pPr>
      <w:r>
        <w:t>Indiquez ci-dessous quelles technologies vous avez décidé d’utiliser pour réaliser le projet décrit en haut.</w:t>
      </w:r>
      <w:r w:rsidR="00D61047">
        <w:br/>
      </w:r>
      <w:r w:rsidR="00BC39BB">
        <w:rPr>
          <w:i/>
          <w:iCs/>
        </w:rPr>
        <w:t xml:space="preserve">Note : </w:t>
      </w:r>
      <w:r w:rsidR="00D61047" w:rsidRPr="00D61047">
        <w:rPr>
          <w:i/>
          <w:iCs/>
        </w:rPr>
        <w:t>Il est possible que vous changiez d’avis lors de la mise à l’essai, et c’est tout à fait correct; Les choix fait ici sont</w:t>
      </w:r>
      <w:r w:rsidR="00D61047">
        <w:rPr>
          <w:i/>
          <w:iCs/>
        </w:rPr>
        <w:t xml:space="preserve"> seulement</w:t>
      </w:r>
      <w:r w:rsidR="00D61047" w:rsidRPr="00D61047">
        <w:rPr>
          <w:i/>
          <w:iCs/>
        </w:rPr>
        <w:t xml:space="preserve"> </w:t>
      </w:r>
      <w:r w:rsidR="00D61047">
        <w:rPr>
          <w:i/>
          <w:iCs/>
        </w:rPr>
        <w:t>provisoires.</w:t>
      </w:r>
    </w:p>
    <w:p w14:paraId="6B2F9903" w14:textId="2A94D040" w:rsidR="00F461A3" w:rsidRDefault="00F461A3" w:rsidP="00F461A3">
      <w:pPr>
        <w:pStyle w:val="Paragraphedeliste"/>
      </w:pPr>
      <w:r>
        <w:t>(</w:t>
      </w:r>
      <w:r w:rsidRPr="00BC39BB">
        <w:rPr>
          <w:highlight w:val="yellow"/>
        </w:rPr>
        <w:t>Quelle</w:t>
      </w:r>
      <w:r w:rsidR="00AB347E">
        <w:rPr>
          <w:highlight w:val="yellow"/>
        </w:rPr>
        <w:t>s</w:t>
      </w:r>
      <w:r w:rsidRPr="00BC39BB">
        <w:rPr>
          <w:highlight w:val="yellow"/>
        </w:rPr>
        <w:t xml:space="preserve"> technologie</w:t>
      </w:r>
      <w:r w:rsidR="00AB347E">
        <w:rPr>
          <w:highlight w:val="yellow"/>
        </w:rPr>
        <w:t>s utiliser</w:t>
      </w:r>
      <w:r w:rsidRPr="00BC39BB">
        <w:rPr>
          <w:highlight w:val="yellow"/>
        </w:rPr>
        <w:t xml:space="preserve"> et pourquoi?</w:t>
      </w:r>
      <w:r w:rsidR="00D61047" w:rsidRPr="00BC39BB">
        <w:rPr>
          <w:highlight w:val="yellow"/>
        </w:rPr>
        <w:t xml:space="preserve"> – </w:t>
      </w:r>
      <w:r w:rsidR="00AB347E">
        <w:rPr>
          <w:highlight w:val="yellow"/>
        </w:rPr>
        <w:t xml:space="preserve">en bref, </w:t>
      </w:r>
      <w:r w:rsidR="00D61047" w:rsidRPr="00BC39BB">
        <w:rPr>
          <w:highlight w:val="yellow"/>
        </w:rPr>
        <w:t xml:space="preserve">résumez </w:t>
      </w:r>
      <w:r w:rsidR="00AB347E">
        <w:rPr>
          <w:highlight w:val="yellow"/>
        </w:rPr>
        <w:t>ici</w:t>
      </w:r>
      <w:r w:rsidR="00817E8A">
        <w:rPr>
          <w:highlight w:val="yellow"/>
        </w:rPr>
        <w:t xml:space="preserve"> les technologies que vous avez choisies parmi celles-ci-dessus</w:t>
      </w:r>
      <w:r>
        <w:t>)</w:t>
      </w:r>
    </w:p>
    <w:p w14:paraId="1C0E06DF" w14:textId="77777777" w:rsidR="00D61047" w:rsidRPr="008E014F" w:rsidRDefault="00D61047" w:rsidP="00D61047"/>
    <w:p w14:paraId="612A5960" w14:textId="77777777" w:rsidR="00663F79" w:rsidRDefault="00663F79" w:rsidP="00331B54">
      <w:pPr>
        <w:pStyle w:val="Titre1"/>
      </w:pPr>
      <w:r>
        <w:t>Proposition de prototype</w:t>
      </w:r>
    </w:p>
    <w:p w14:paraId="30B392D7" w14:textId="0608510F" w:rsidR="00FB25B7" w:rsidRPr="008E014F" w:rsidRDefault="00663F79" w:rsidP="00663F79">
      <w:r w:rsidRPr="008E014F">
        <w:t xml:space="preserve">Afin de tester si ces technologies </w:t>
      </w:r>
      <w:r w:rsidR="00817E8A">
        <w:t>seront</w:t>
      </w:r>
      <w:r w:rsidRPr="008E014F">
        <w:t xml:space="preserve"> </w:t>
      </w:r>
      <w:r w:rsidR="00817E8A">
        <w:t>adaptées au développement du projet décrit en haut</w:t>
      </w:r>
      <w:r w:rsidRPr="008E014F">
        <w:t xml:space="preserve">, proposez un petit sous-ensemble du </w:t>
      </w:r>
      <w:r w:rsidR="008E014F">
        <w:t xml:space="preserve">projet </w:t>
      </w:r>
      <w:r w:rsidRPr="008E014F">
        <w:t>qui permettrai</w:t>
      </w:r>
      <w:r w:rsidR="002F18E6" w:rsidRPr="008E014F">
        <w:t>t</w:t>
      </w:r>
      <w:r w:rsidRPr="008E014F">
        <w:t xml:space="preserve"> de les </w:t>
      </w:r>
      <w:r w:rsidR="002F18E6" w:rsidRPr="008E014F">
        <w:t>mettre à l’essai</w:t>
      </w:r>
      <w:r w:rsidRPr="008E014F">
        <w:t>.</w:t>
      </w:r>
      <w:r w:rsidR="00FB25B7" w:rsidRPr="008E014F">
        <w:t xml:space="preserve"> Vous pouvez recommander de faire plus </w:t>
      </w:r>
      <w:r w:rsidR="00817E8A" w:rsidRPr="008E014F">
        <w:t xml:space="preserve">d’un prototype </w:t>
      </w:r>
      <w:r w:rsidR="00817E8A">
        <w:t xml:space="preserve">indépendant </w:t>
      </w:r>
      <w:r w:rsidR="00FB25B7" w:rsidRPr="008E014F">
        <w:t>s’il y a plusieurs nouvelles technologies très différentes à intégrer.</w:t>
      </w:r>
    </w:p>
    <w:p w14:paraId="74150936" w14:textId="77777777" w:rsidR="00663F79" w:rsidRPr="00FB25B7" w:rsidRDefault="00FB25B7" w:rsidP="00663F79">
      <w:pPr>
        <w:rPr>
          <w:i/>
          <w:iCs/>
        </w:rPr>
      </w:pPr>
      <w:r w:rsidRPr="00FB25B7">
        <w:rPr>
          <w:i/>
          <w:iCs/>
        </w:rPr>
        <w:t>Pour vous aider, demandez-vous q</w:t>
      </w:r>
      <w:r w:rsidR="00663F79" w:rsidRPr="00FB25B7">
        <w:rPr>
          <w:i/>
          <w:iCs/>
        </w:rPr>
        <w:t xml:space="preserve">uels sont les </w:t>
      </w:r>
      <w:r w:rsidRPr="00FB25B7">
        <w:rPr>
          <w:i/>
          <w:iCs/>
        </w:rPr>
        <w:t>aspects</w:t>
      </w:r>
      <w:r w:rsidR="00663F79" w:rsidRPr="00FB25B7">
        <w:rPr>
          <w:i/>
          <w:iCs/>
        </w:rPr>
        <w:t xml:space="preserve"> clés à expérimenter pour </w:t>
      </w:r>
      <w:r>
        <w:rPr>
          <w:i/>
          <w:iCs/>
        </w:rPr>
        <w:t>estimer</w:t>
      </w:r>
      <w:r w:rsidRPr="00FB25B7">
        <w:rPr>
          <w:i/>
          <w:iCs/>
        </w:rPr>
        <w:t xml:space="preserve"> si le choix de la technologie est </w:t>
      </w:r>
      <w:r w:rsidR="002F18E6">
        <w:rPr>
          <w:i/>
          <w:iCs/>
        </w:rPr>
        <w:t>adéquat</w:t>
      </w:r>
      <w:r w:rsidRPr="00FB25B7">
        <w:rPr>
          <w:i/>
          <w:iCs/>
        </w:rPr>
        <w:t>. Le prototype ne devrait prendre que quelques semaines à développer tout au plus (ou moins, si certaines technologies sont déjà maitrisées).</w:t>
      </w:r>
    </w:p>
    <w:p w14:paraId="660F44EA" w14:textId="7B3D4794" w:rsidR="00FB25B7" w:rsidRDefault="00FB25B7" w:rsidP="00663F79">
      <w:r>
        <w:t>(</w:t>
      </w:r>
      <w:r w:rsidR="00C419F8" w:rsidRPr="00BC39BB">
        <w:rPr>
          <w:highlight w:val="yellow"/>
        </w:rPr>
        <w:t>D</w:t>
      </w:r>
      <w:r w:rsidRPr="00BC39BB">
        <w:rPr>
          <w:highlight w:val="yellow"/>
        </w:rPr>
        <w:t xml:space="preserve">écrivez votre prototype </w:t>
      </w:r>
      <w:r w:rsidRPr="00AB1A38">
        <w:rPr>
          <w:highlight w:val="yellow"/>
        </w:rPr>
        <w:t>ici</w:t>
      </w:r>
      <w:r w:rsidR="00AB1A38" w:rsidRPr="00AB1A38">
        <w:rPr>
          <w:highlight w:val="yellow"/>
        </w:rPr>
        <w:t xml:space="preserve"> – 5 à 10 lignes – il doit être assez précis pour servir de base à l’évaluation</w:t>
      </w:r>
      <w:r>
        <w:t>)</w:t>
      </w:r>
    </w:p>
    <w:p w14:paraId="72D3BF37" w14:textId="77777777" w:rsidR="00FB25B7" w:rsidRDefault="00FB25B7" w:rsidP="00663F79"/>
    <w:p w14:paraId="6CA3354B" w14:textId="3C4921DF" w:rsidR="00AB1A38" w:rsidRDefault="00AB1A38" w:rsidP="00AB1A38">
      <w:pPr>
        <w:rPr>
          <w:i/>
          <w:iCs/>
        </w:rPr>
      </w:pPr>
      <w:r>
        <w:rPr>
          <w:i/>
          <w:iCs/>
        </w:rPr>
        <w:t>RAPPEL : Si ce n’est pas déjà fait, venez discuter avec moi de votre proposition de prototype pour valider qu’il est suffisant et réaliste (et donc permettra d’évaluer votre travail de manière juste).</w:t>
      </w:r>
    </w:p>
    <w:p w14:paraId="34098795" w14:textId="77777777" w:rsidR="00AB1A38" w:rsidRDefault="00AB1A38" w:rsidP="00663F79"/>
    <w:sectPr w:rsidR="00AB1A38" w:rsidSect="00E925E1">
      <w:pgSz w:w="12240" w:h="20160"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02C64" w14:textId="77777777" w:rsidR="00715D82" w:rsidRDefault="00715D82" w:rsidP="003A5EA7">
      <w:pPr>
        <w:spacing w:after="0" w:line="240" w:lineRule="auto"/>
      </w:pPr>
      <w:r>
        <w:separator/>
      </w:r>
    </w:p>
  </w:endnote>
  <w:endnote w:type="continuationSeparator" w:id="0">
    <w:p w14:paraId="5DB43CAB" w14:textId="77777777" w:rsidR="00715D82" w:rsidRDefault="00715D82" w:rsidP="003A5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CBB12" w14:textId="77777777" w:rsidR="00715D82" w:rsidRDefault="00715D82" w:rsidP="003A5EA7">
      <w:pPr>
        <w:spacing w:after="0" w:line="240" w:lineRule="auto"/>
      </w:pPr>
      <w:r>
        <w:separator/>
      </w:r>
    </w:p>
  </w:footnote>
  <w:footnote w:type="continuationSeparator" w:id="0">
    <w:p w14:paraId="45BFFEB8" w14:textId="77777777" w:rsidR="00715D82" w:rsidRDefault="00715D82" w:rsidP="003A5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23EE" w14:textId="15106C91" w:rsidR="003A5EA7" w:rsidRDefault="007F7DC8" w:rsidP="00587552">
    <w:pPr>
      <w:pStyle w:val="En-tte"/>
      <w:tabs>
        <w:tab w:val="clear" w:pos="4320"/>
        <w:tab w:val="clear" w:pos="8640"/>
        <w:tab w:val="center" w:pos="8647"/>
        <w:tab w:val="right" w:pos="17280"/>
      </w:tabs>
    </w:pPr>
    <w:r>
      <w:t>Projet #</w:t>
    </w:r>
    <w:r w:rsidR="006C4B77">
      <w:t>2</w:t>
    </w:r>
    <w:r>
      <w:t> : A</w:t>
    </w:r>
    <w:r w:rsidR="003A5EA7">
      <w:t>nalyse</w:t>
    </w:r>
    <w:r>
      <w:t xml:space="preserve"> préliminaire</w:t>
    </w:r>
    <w:r w:rsidR="003A5EA7">
      <w:tab/>
      <w:t>420-556-AL</w:t>
    </w:r>
    <w:r w:rsidR="003A5EA7">
      <w:tab/>
      <w:t>Automne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C3564"/>
    <w:multiLevelType w:val="hybridMultilevel"/>
    <w:tmpl w:val="071C0388"/>
    <w:lvl w:ilvl="0" w:tplc="387C3F62">
      <w:start w:val="25"/>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B6E0D72"/>
    <w:multiLevelType w:val="hybridMultilevel"/>
    <w:tmpl w:val="A1467204"/>
    <w:lvl w:ilvl="0" w:tplc="A28C3E8A">
      <w:start w:val="3"/>
      <w:numFmt w:val="bullet"/>
      <w:lvlText w:val=""/>
      <w:lvlJc w:val="left"/>
      <w:pPr>
        <w:ind w:left="720" w:hanging="360"/>
      </w:pPr>
      <w:rPr>
        <w:rFonts w:ascii="Symbol" w:eastAsiaTheme="minorHAnsi" w:hAnsi="Symbol"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60E2886"/>
    <w:multiLevelType w:val="hybridMultilevel"/>
    <w:tmpl w:val="6CC42C9E"/>
    <w:lvl w:ilvl="0" w:tplc="FC3042E0">
      <w:start w:val="25"/>
      <w:numFmt w:val="bullet"/>
      <w:pStyle w:val="Paragraphedeliste"/>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4CB10E7"/>
    <w:multiLevelType w:val="hybridMultilevel"/>
    <w:tmpl w:val="7958904A"/>
    <w:lvl w:ilvl="0" w:tplc="ED7C761C">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15738762">
    <w:abstractNumId w:val="1"/>
  </w:num>
  <w:num w:numId="2" w16cid:durableId="644238697">
    <w:abstractNumId w:val="2"/>
  </w:num>
  <w:num w:numId="3" w16cid:durableId="620378886">
    <w:abstractNumId w:val="0"/>
  </w:num>
  <w:num w:numId="4" w16cid:durableId="236062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9A"/>
    <w:rsid w:val="00001AB5"/>
    <w:rsid w:val="00027BFB"/>
    <w:rsid w:val="0005221B"/>
    <w:rsid w:val="000703D0"/>
    <w:rsid w:val="0011033A"/>
    <w:rsid w:val="001A3BAF"/>
    <w:rsid w:val="001B1394"/>
    <w:rsid w:val="001D7882"/>
    <w:rsid w:val="001E30E2"/>
    <w:rsid w:val="002F18E6"/>
    <w:rsid w:val="003069A4"/>
    <w:rsid w:val="00331B54"/>
    <w:rsid w:val="0035655E"/>
    <w:rsid w:val="003A5EA7"/>
    <w:rsid w:val="003F51B3"/>
    <w:rsid w:val="00414058"/>
    <w:rsid w:val="00532E96"/>
    <w:rsid w:val="00587552"/>
    <w:rsid w:val="0060713E"/>
    <w:rsid w:val="006612A5"/>
    <w:rsid w:val="00663F79"/>
    <w:rsid w:val="0069139A"/>
    <w:rsid w:val="006B3C30"/>
    <w:rsid w:val="006C4B77"/>
    <w:rsid w:val="00715D82"/>
    <w:rsid w:val="0073380D"/>
    <w:rsid w:val="007F7DC8"/>
    <w:rsid w:val="00817E8A"/>
    <w:rsid w:val="008E014F"/>
    <w:rsid w:val="009123AA"/>
    <w:rsid w:val="00AB1A38"/>
    <w:rsid w:val="00AB347E"/>
    <w:rsid w:val="00B73183"/>
    <w:rsid w:val="00BB2AB2"/>
    <w:rsid w:val="00BB6121"/>
    <w:rsid w:val="00BC39BB"/>
    <w:rsid w:val="00C419F8"/>
    <w:rsid w:val="00C91CC4"/>
    <w:rsid w:val="00D033CD"/>
    <w:rsid w:val="00D55023"/>
    <w:rsid w:val="00D61047"/>
    <w:rsid w:val="00DE4408"/>
    <w:rsid w:val="00E04B5A"/>
    <w:rsid w:val="00E925E1"/>
    <w:rsid w:val="00EA4547"/>
    <w:rsid w:val="00F461A3"/>
    <w:rsid w:val="00FB25B7"/>
    <w:rsid w:val="00FF7D9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1067B"/>
  <w15:chartTrackingRefBased/>
  <w15:docId w15:val="{DE137EE6-D554-406B-B9D0-6ED0D849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1B54"/>
    <w:pPr>
      <w:keepNext/>
      <w:keepLines/>
      <w:spacing w:before="480" w:after="12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B1394"/>
    <w:pPr>
      <w:keepNext/>
      <w:keepLines/>
      <w:spacing w:before="360" w:after="0"/>
      <w:outlineLvl w:val="1"/>
    </w:pPr>
    <w:rPr>
      <w:rFonts w:asciiTheme="majorHAnsi" w:eastAsiaTheme="majorEastAsia" w:hAnsiTheme="majorHAnsi" w:cstheme="majorBidi"/>
      <w:b/>
      <w:bCs/>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A5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A5EA7"/>
    <w:pPr>
      <w:tabs>
        <w:tab w:val="center" w:pos="4320"/>
        <w:tab w:val="right" w:pos="8640"/>
      </w:tabs>
      <w:spacing w:after="0" w:line="240" w:lineRule="auto"/>
    </w:pPr>
  </w:style>
  <w:style w:type="character" w:customStyle="1" w:styleId="En-tteCar">
    <w:name w:val="En-tête Car"/>
    <w:basedOn w:val="Policepardfaut"/>
    <w:link w:val="En-tte"/>
    <w:uiPriority w:val="99"/>
    <w:rsid w:val="003A5EA7"/>
  </w:style>
  <w:style w:type="paragraph" w:styleId="Pieddepage">
    <w:name w:val="footer"/>
    <w:basedOn w:val="Normal"/>
    <w:link w:val="PieddepageCar"/>
    <w:uiPriority w:val="99"/>
    <w:unhideWhenUsed/>
    <w:rsid w:val="003A5EA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A5EA7"/>
  </w:style>
  <w:style w:type="character" w:customStyle="1" w:styleId="Titre1Car">
    <w:name w:val="Titre 1 Car"/>
    <w:basedOn w:val="Policepardfaut"/>
    <w:link w:val="Titre1"/>
    <w:uiPriority w:val="9"/>
    <w:rsid w:val="00331B5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B1394"/>
    <w:rPr>
      <w:rFonts w:asciiTheme="majorHAnsi" w:eastAsiaTheme="majorEastAsia" w:hAnsiTheme="majorHAnsi" w:cstheme="majorBidi"/>
      <w:b/>
      <w:bCs/>
      <w:color w:val="2F5496" w:themeColor="accent1" w:themeShade="BF"/>
      <w:sz w:val="26"/>
      <w:szCs w:val="26"/>
    </w:rPr>
  </w:style>
  <w:style w:type="table" w:styleId="TableauGrille4-Accentuation5">
    <w:name w:val="Grid Table 4 Accent 5"/>
    <w:basedOn w:val="TableauNormal"/>
    <w:uiPriority w:val="49"/>
    <w:rsid w:val="001A3BA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DE4408"/>
    <w:pPr>
      <w:numPr>
        <w:numId w:val="2"/>
      </w:numPr>
      <w:spacing w:after="0" w:line="240" w:lineRule="auto"/>
      <w:ind w:left="340" w:hanging="227"/>
      <w:contextualSpacing/>
    </w:pPr>
  </w:style>
  <w:style w:type="paragraph" w:styleId="TM1">
    <w:name w:val="toc 1"/>
    <w:basedOn w:val="Normal"/>
    <w:next w:val="Normal"/>
    <w:autoRedefine/>
    <w:uiPriority w:val="39"/>
    <w:unhideWhenUsed/>
    <w:rsid w:val="00E04B5A"/>
    <w:pPr>
      <w:spacing w:after="100"/>
    </w:pPr>
  </w:style>
  <w:style w:type="paragraph" w:styleId="TM2">
    <w:name w:val="toc 2"/>
    <w:basedOn w:val="Normal"/>
    <w:next w:val="Normal"/>
    <w:autoRedefine/>
    <w:uiPriority w:val="39"/>
    <w:unhideWhenUsed/>
    <w:rsid w:val="00E04B5A"/>
    <w:pPr>
      <w:tabs>
        <w:tab w:val="right" w:pos="7263"/>
      </w:tabs>
      <w:spacing w:after="100" w:line="240" w:lineRule="auto"/>
      <w:ind w:left="220"/>
    </w:pPr>
  </w:style>
  <w:style w:type="character" w:styleId="Lienhypertexte">
    <w:name w:val="Hyperlink"/>
    <w:basedOn w:val="Policepardfaut"/>
    <w:uiPriority w:val="99"/>
    <w:unhideWhenUsed/>
    <w:rsid w:val="00E04B5A"/>
    <w:rPr>
      <w:color w:val="0563C1" w:themeColor="hyperlink"/>
      <w:u w:val="single"/>
    </w:rPr>
  </w:style>
  <w:style w:type="paragraph" w:styleId="Notedebasdepage">
    <w:name w:val="footnote text"/>
    <w:basedOn w:val="Normal"/>
    <w:link w:val="NotedebasdepageCar"/>
    <w:uiPriority w:val="99"/>
    <w:semiHidden/>
    <w:unhideWhenUsed/>
    <w:rsid w:val="0069139A"/>
    <w:pPr>
      <w:spacing w:after="0" w:line="240" w:lineRule="auto"/>
      <w:jc w:val="both"/>
    </w:pPr>
    <w:rPr>
      <w:rFonts w:ascii="Calibri" w:eastAsia="Calibri" w:hAnsi="Calibri"/>
      <w:color w:val="000000"/>
      <w:kern w:val="0"/>
      <w:sz w:val="20"/>
      <w:szCs w:val="20"/>
      <w:lang w:eastAsia="fr-CA"/>
      <w14:ligatures w14:val="none"/>
    </w:rPr>
  </w:style>
  <w:style w:type="character" w:customStyle="1" w:styleId="NotedebasdepageCar">
    <w:name w:val="Note de bas de page Car"/>
    <w:basedOn w:val="Policepardfaut"/>
    <w:link w:val="Notedebasdepage"/>
    <w:uiPriority w:val="99"/>
    <w:semiHidden/>
    <w:rsid w:val="0069139A"/>
    <w:rPr>
      <w:rFonts w:ascii="Calibri" w:eastAsia="Calibri" w:hAnsi="Calibri"/>
      <w:color w:val="000000"/>
      <w:kern w:val="0"/>
      <w:sz w:val="20"/>
      <w:szCs w:val="20"/>
      <w:lang w:eastAsia="fr-CA"/>
      <w14:ligatures w14:val="none"/>
    </w:rPr>
  </w:style>
  <w:style w:type="character" w:styleId="Appelnotedebasdep">
    <w:name w:val="footnote reference"/>
    <w:basedOn w:val="Policepardfaut"/>
    <w:uiPriority w:val="99"/>
    <w:semiHidden/>
    <w:unhideWhenUsed/>
    <w:rsid w:val="0069139A"/>
    <w:rPr>
      <w:vertAlign w:val="superscript"/>
    </w:rPr>
  </w:style>
  <w:style w:type="character" w:customStyle="1" w:styleId="hgkelc">
    <w:name w:val="hgkelc"/>
    <w:basedOn w:val="Policepardfaut"/>
    <w:rsid w:val="00691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15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OneDrive%20-%20C&#233;gep%20Andr&#233;-Laurendeau\2023A\420-556-AL\Gabarit%20d'analys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86D7F31E73DB2459FF1959BB28C36E4" ma:contentTypeVersion="4" ma:contentTypeDescription="Crée un document." ma:contentTypeScope="" ma:versionID="bc7c907b5acc557b443771effc8fb56c">
  <xsd:schema xmlns:xsd="http://www.w3.org/2001/XMLSchema" xmlns:xs="http://www.w3.org/2001/XMLSchema" xmlns:p="http://schemas.microsoft.com/office/2006/metadata/properties" xmlns:ns2="239f612a-4ef1-4f4b-84f4-50d1f7cb7aa5" targetNamespace="http://schemas.microsoft.com/office/2006/metadata/properties" ma:root="true" ma:fieldsID="7044852d35ccee0707ababc6224deddd" ns2:_="">
    <xsd:import namespace="239f612a-4ef1-4f4b-84f4-50d1f7cb7a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f612a-4ef1-4f4b-84f4-50d1f7cb7a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239f612a-4ef1-4f4b-84f4-50d1f7cb7aa5" xsi:nil="true"/>
  </documentManagement>
</p:properties>
</file>

<file path=customXml/itemProps1.xml><?xml version="1.0" encoding="utf-8"?>
<ds:datastoreItem xmlns:ds="http://schemas.openxmlformats.org/officeDocument/2006/customXml" ds:itemID="{D2C7B223-FFB3-4BE8-AE2B-C3C0FB9BCB21}">
  <ds:schemaRefs>
    <ds:schemaRef ds:uri="http://schemas.microsoft.com/sharepoint/v3/contenttype/forms"/>
  </ds:schemaRefs>
</ds:datastoreItem>
</file>

<file path=customXml/itemProps2.xml><?xml version="1.0" encoding="utf-8"?>
<ds:datastoreItem xmlns:ds="http://schemas.openxmlformats.org/officeDocument/2006/customXml" ds:itemID="{C5E14211-7814-4068-AEC0-194C3A425F86}">
  <ds:schemaRefs>
    <ds:schemaRef ds:uri="http://schemas.openxmlformats.org/officeDocument/2006/bibliography"/>
  </ds:schemaRefs>
</ds:datastoreItem>
</file>

<file path=customXml/itemProps3.xml><?xml version="1.0" encoding="utf-8"?>
<ds:datastoreItem xmlns:ds="http://schemas.openxmlformats.org/officeDocument/2006/customXml" ds:itemID="{6C4FF634-70C0-40A9-9664-3162A5C35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9f612a-4ef1-4f4b-84f4-50d1f7cb7a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0D5C53-F426-4087-8FD7-011DB7D74293}">
  <ds:schemaRefs>
    <ds:schemaRef ds:uri="http://schemas.microsoft.com/office/2006/metadata/properties"/>
    <ds:schemaRef ds:uri="http://schemas.microsoft.com/office/infopath/2007/PartnerControls"/>
    <ds:schemaRef ds:uri="239f612a-4ef1-4f4b-84f4-50d1f7cb7aa5"/>
  </ds:schemaRefs>
</ds:datastoreItem>
</file>

<file path=docProps/app.xml><?xml version="1.0" encoding="utf-8"?>
<Properties xmlns="http://schemas.openxmlformats.org/officeDocument/2006/extended-properties" xmlns:vt="http://schemas.openxmlformats.org/officeDocument/2006/docPropsVTypes">
  <Template>Gabarit d'analyse.dotx</Template>
  <TotalTime>49</TotalTime>
  <Pages>4</Pages>
  <Words>1365</Words>
  <Characters>7511</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Giasson</dc:creator>
  <cp:keywords/>
  <dc:description/>
  <cp:lastModifiedBy>Forget Louis-Philippe</cp:lastModifiedBy>
  <cp:revision>9</cp:revision>
  <dcterms:created xsi:type="dcterms:W3CDTF">2023-08-28T20:54:00Z</dcterms:created>
  <dcterms:modified xsi:type="dcterms:W3CDTF">2023-10-06T21:08:00Z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0x010100A86D7F31E73DB2459FF1959BB28C36E4</vt:lpwstr>
  </property>
  <property fmtid="{D5CDD505-2E9C-101B-9397-08002B2CF9AE}" pid="3" name="Order">
    <vt:r8>991800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